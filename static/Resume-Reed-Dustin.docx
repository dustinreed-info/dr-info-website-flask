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-405"/>
        <w:tblW w:w="5024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</w:tblPr>
      <w:tblGrid>
        <w:gridCol w:w="5033"/>
        <w:gridCol w:w="4372"/>
      </w:tblGrid>
      <w:tr w:rsidR="00271867" w14:paraId="2EA345C1" w14:textId="77777777" w:rsidTr="00806C6F">
        <w:trPr>
          <w:trHeight w:val="1440"/>
        </w:trPr>
        <w:tc>
          <w:tcPr>
            <w:tcW w:w="5033" w:type="dxa"/>
            <w:vAlign w:val="bottom"/>
          </w:tcPr>
          <w:p w14:paraId="427A08C2" w14:textId="77777777" w:rsidR="00271867" w:rsidRDefault="00271867" w:rsidP="00806C6F">
            <w:pPr>
              <w:pStyle w:val="Title"/>
            </w:pPr>
            <w:r>
              <w:t>Dustin</w:t>
            </w:r>
            <w:r>
              <w:br/>
              <w:t>Reed</w:t>
            </w:r>
          </w:p>
        </w:tc>
        <w:tc>
          <w:tcPr>
            <w:tcW w:w="4372" w:type="dxa"/>
            <w:vAlign w:val="bottom"/>
          </w:tcPr>
          <w:tbl>
            <w:tblPr>
              <w:tblStyle w:val="TableGrid"/>
              <w:tblW w:w="441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47"/>
              <w:gridCol w:w="463"/>
            </w:tblGrid>
            <w:tr w:rsidR="00271867" w:rsidRPr="009D0878" w14:paraId="704FB185" w14:textId="77777777" w:rsidTr="00935E5D">
              <w:trPr>
                <w:trHeight w:val="160"/>
              </w:trPr>
              <w:tc>
                <w:tcPr>
                  <w:tcW w:w="3947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EAEDB22" w14:textId="77777777" w:rsidR="00271867" w:rsidRPr="009D0878" w:rsidRDefault="00FA0F0D" w:rsidP="00205CDC">
                  <w:pPr>
                    <w:pStyle w:val="ContactInfo"/>
                    <w:framePr w:hSpace="180" w:wrap="around" w:hAnchor="margin" w:y="-405"/>
                  </w:pPr>
                  <w:r>
                    <w:t>Warrenville, IL</w:t>
                  </w:r>
                </w:p>
              </w:tc>
              <w:tc>
                <w:tcPr>
                  <w:tcW w:w="46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5198D53" w14:textId="77777777" w:rsidR="00271867" w:rsidRPr="009D0878" w:rsidRDefault="00271867" w:rsidP="00205CDC">
                  <w:pPr>
                    <w:pStyle w:val="Icons"/>
                    <w:framePr w:hSpace="180" w:wrap="around" w:hAnchor="margin" w:y="-405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ECFC5D0" wp14:editId="63E49893">
                            <wp:extent cx="118872" cy="118872"/>
                            <wp:effectExtent l="0" t="0" r="0" b="0"/>
                            <wp:docPr id="8" name="Address icon" descr="Address icon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2D3849D" id="Address icon" o:spid="_x0000_s1026" alt="Address icon" href="https://www.google.com/maps/place/Warrenville,+IL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" o:button="t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fill o:detectmouseclick="t"/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71867" w:rsidRPr="009D0878" w14:paraId="058CA85B" w14:textId="77777777" w:rsidTr="00935E5D">
              <w:trPr>
                <w:trHeight w:val="152"/>
              </w:trPr>
              <w:tc>
                <w:tcPr>
                  <w:tcW w:w="3947" w:type="dxa"/>
                  <w:tcMar>
                    <w:left w:w="720" w:type="dxa"/>
                    <w:right w:w="29" w:type="dxa"/>
                  </w:tcMar>
                </w:tcPr>
                <w:p w14:paraId="3C5A2BA2" w14:textId="77777777" w:rsidR="00271867" w:rsidRPr="009D0878" w:rsidRDefault="00271867" w:rsidP="00205CDC">
                  <w:pPr>
                    <w:pStyle w:val="ContactInfo"/>
                    <w:framePr w:hSpace="180" w:wrap="around" w:hAnchor="margin" w:y="-405"/>
                  </w:pPr>
                  <w:r>
                    <w:t>(331) 251-1110</w:t>
                  </w:r>
                </w:p>
              </w:tc>
              <w:tc>
                <w:tcPr>
                  <w:tcW w:w="463" w:type="dxa"/>
                  <w:tcMar>
                    <w:left w:w="0" w:type="dxa"/>
                    <w:right w:w="0" w:type="dxa"/>
                  </w:tcMar>
                </w:tcPr>
                <w:p w14:paraId="6A48CA7A" w14:textId="77777777" w:rsidR="00271867" w:rsidRPr="009D0878" w:rsidRDefault="00271867" w:rsidP="00205CDC">
                  <w:pPr>
                    <w:pStyle w:val="Icons"/>
                    <w:framePr w:hSpace="180" w:wrap="around" w:hAnchor="margin" w:y="-405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3BE1B57" wp14:editId="3F2BAD93">
                            <wp:extent cx="109728" cy="109728"/>
                            <wp:effectExtent l="0" t="0" r="5080" b="5080"/>
                            <wp:docPr id="31" name="Telephone icon" descr="Phone icon">
                              <a:hlinkClick xmlns:a="http://schemas.openxmlformats.org/drawingml/2006/main" r:id="rId10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B218D01" id="Telephone icon" o:spid="_x0000_s1026" alt="Phone icon" href="tel://331-251-1110/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" o:button="t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fill o:detectmouseclick="t"/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71867" w:rsidRPr="009D0878" w14:paraId="4BF22A57" w14:textId="77777777" w:rsidTr="00935E5D">
              <w:trPr>
                <w:trHeight w:val="160"/>
              </w:trPr>
              <w:tc>
                <w:tcPr>
                  <w:tcW w:w="3947" w:type="dxa"/>
                  <w:tcMar>
                    <w:left w:w="720" w:type="dxa"/>
                    <w:right w:w="29" w:type="dxa"/>
                  </w:tcMar>
                </w:tcPr>
                <w:p w14:paraId="00234C1B" w14:textId="3E795A67" w:rsidR="00271867" w:rsidRPr="009D0878" w:rsidRDefault="00271867" w:rsidP="00205CDC">
                  <w:pPr>
                    <w:pStyle w:val="ContactInfo"/>
                    <w:framePr w:hSpace="180" w:wrap="around" w:hAnchor="margin" w:y="-405"/>
                  </w:pPr>
                  <w:r>
                    <w:t>dustin@</w:t>
                  </w:r>
                  <w:r w:rsidR="008A4E37">
                    <w:t>dustinreed.info</w:t>
                  </w:r>
                </w:p>
              </w:tc>
              <w:tc>
                <w:tcPr>
                  <w:tcW w:w="463" w:type="dxa"/>
                  <w:tcMar>
                    <w:left w:w="0" w:type="dxa"/>
                    <w:right w:w="0" w:type="dxa"/>
                  </w:tcMar>
                </w:tcPr>
                <w:p w14:paraId="652B5F41" w14:textId="77777777" w:rsidR="00271867" w:rsidRPr="009D0878" w:rsidRDefault="00271867" w:rsidP="00205CDC">
                  <w:pPr>
                    <w:pStyle w:val="Icons"/>
                    <w:framePr w:hSpace="180" w:wrap="around" w:hAnchor="margin" w:y="-405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9AEB97F" wp14:editId="53A0106F">
                            <wp:extent cx="137160" cy="91440"/>
                            <wp:effectExtent l="0" t="0" r="0" b="3810"/>
                            <wp:docPr id="5" name="Freeform 5" descr="Email icon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350E9F3" id="Freeform 5" o:spid="_x0000_s1026" alt="Email icon" href="mailto:dustin@dustinreed.inf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" o:button="t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fill o:detectmouseclick="t"/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71867" w:rsidRPr="009D0878" w14:paraId="243035DD" w14:textId="77777777" w:rsidTr="00935E5D">
              <w:trPr>
                <w:trHeight w:val="152"/>
              </w:trPr>
              <w:tc>
                <w:tcPr>
                  <w:tcW w:w="3947" w:type="dxa"/>
                  <w:tcMar>
                    <w:left w:w="720" w:type="dxa"/>
                    <w:right w:w="29" w:type="dxa"/>
                  </w:tcMar>
                </w:tcPr>
                <w:p w14:paraId="244F18C9" w14:textId="3AF551AD" w:rsidR="00271867" w:rsidRPr="009D0878" w:rsidRDefault="008B60CA" w:rsidP="00205CDC">
                  <w:pPr>
                    <w:pStyle w:val="ContactInfo"/>
                    <w:framePr w:hSpace="180" w:wrap="around" w:hAnchor="margin" w:y="-405"/>
                  </w:pPr>
                  <w:r w:rsidRPr="008B60CA">
                    <w:t>github.com/dustinreed-info</w:t>
                  </w:r>
                </w:p>
              </w:tc>
              <w:tc>
                <w:tcPr>
                  <w:tcW w:w="463" w:type="dxa"/>
                  <w:tcMar>
                    <w:left w:w="0" w:type="dxa"/>
                    <w:right w:w="0" w:type="dxa"/>
                  </w:tcMar>
                </w:tcPr>
                <w:p w14:paraId="09768DF2" w14:textId="687ACC13" w:rsidR="00271867" w:rsidRPr="009D0878" w:rsidRDefault="008B60CA" w:rsidP="00205CDC">
                  <w:pPr>
                    <w:pStyle w:val="Icons"/>
                    <w:framePr w:hSpace="180" w:wrap="around" w:hAnchor="margin" w:y="-405"/>
                  </w:pPr>
                  <w:r>
                    <w:rPr>
                      <w:noProof/>
                    </w:rPr>
                    <w:drawing>
                      <wp:inline distT="0" distB="0" distL="0" distR="0" wp14:anchorId="49F3D8DB" wp14:editId="0EF68BF6">
                        <wp:extent cx="137160" cy="137160"/>
                        <wp:effectExtent l="0" t="0" r="0" b="0"/>
                        <wp:docPr id="10" name="Picture 10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>
                                  <a:hlinkClick r:id="rId12"/>
                                </pic:cNvPr>
                                <pic:cNvPicPr/>
                              </pic:nvPicPr>
                              <pic:blipFill>
                                <a:blip r:embed="rId13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71867" w:rsidRPr="009D0878" w14:paraId="341B2C5B" w14:textId="77777777" w:rsidTr="00935E5D">
              <w:trPr>
                <w:trHeight w:val="160"/>
              </w:trPr>
              <w:tc>
                <w:tcPr>
                  <w:tcW w:w="3947" w:type="dxa"/>
                  <w:tcMar>
                    <w:left w:w="720" w:type="dxa"/>
                    <w:right w:w="29" w:type="dxa"/>
                  </w:tcMar>
                </w:tcPr>
                <w:p w14:paraId="7758D6A9" w14:textId="77777777" w:rsidR="00271867" w:rsidRDefault="00271867" w:rsidP="00205CDC">
                  <w:pPr>
                    <w:pStyle w:val="ContactInfo"/>
                    <w:framePr w:hSpace="180" w:wrap="around" w:hAnchor="margin" w:y="-405"/>
                  </w:pPr>
                  <w:r>
                    <w:t>www.dustinreed.info</w:t>
                  </w:r>
                </w:p>
                <w:p w14:paraId="688F148F" w14:textId="52BC8EF0" w:rsidR="00806C6F" w:rsidRPr="009D0878" w:rsidRDefault="00806C6F" w:rsidP="00205CDC">
                  <w:pPr>
                    <w:pStyle w:val="ContactInfo"/>
                    <w:framePr w:hSpace="180" w:wrap="around" w:hAnchor="margin" w:y="-405"/>
                    <w:jc w:val="center"/>
                  </w:pPr>
                  <w:r>
                    <w:t xml:space="preserve">              </w:t>
                  </w:r>
                  <w:r w:rsidRPr="00806C6F">
                    <w:t>linkedin.com/in/dustinreed</w:t>
                  </w:r>
                </w:p>
              </w:tc>
              <w:tc>
                <w:tcPr>
                  <w:tcW w:w="463" w:type="dxa"/>
                  <w:tcMar>
                    <w:left w:w="0" w:type="dxa"/>
                    <w:right w:w="0" w:type="dxa"/>
                  </w:tcMar>
                </w:tcPr>
                <w:p w14:paraId="61454F05" w14:textId="77777777" w:rsidR="00271867" w:rsidRDefault="00271867" w:rsidP="00205CDC">
                  <w:pPr>
                    <w:pStyle w:val="Icons"/>
                    <w:framePr w:hSpace="180" w:wrap="around" w:hAnchor="margin" w:y="-405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960E3A0" wp14:editId="25094B57">
                            <wp:extent cx="118872" cy="118872"/>
                            <wp:effectExtent l="0" t="0" r="0" b="0"/>
                            <wp:docPr id="57" name="Website icon" descr="Twitter/Blog/Portfolio icon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50066B" id="Website icon" o:spid="_x0000_s1026" alt="Twitter/Blog/Portfolio icon" href="https://www.dustinreed.info/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" o:button="t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fill o:detectmouseclick="t"/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  <w:p w14:paraId="54149168" w14:textId="3B71B832" w:rsidR="00806C6F" w:rsidRPr="009D0878" w:rsidRDefault="00806C6F" w:rsidP="00205CDC">
                  <w:pPr>
                    <w:pStyle w:val="Icons"/>
                    <w:framePr w:hSpace="180" w:wrap="around" w:hAnchor="margin" w:y="-405"/>
                  </w:pPr>
                  <w:r>
                    <w:rPr>
                      <w:noProof/>
                    </w:rPr>
                    <w:drawing>
                      <wp:inline distT="0" distB="0" distL="0" distR="0" wp14:anchorId="710C68F7" wp14:editId="466E6D82">
                        <wp:extent cx="137160" cy="137160"/>
                        <wp:effectExtent l="0" t="0" r="0" b="0"/>
                        <wp:docPr id="9" name="Picture 9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>
                                  <a:hlinkClick r:id="rId15"/>
                                </pic:cNvPr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7">
                                          <a14:imgEffect>
                                            <a14:colorTemperature colorTemp="112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1817647" w14:textId="77777777" w:rsidR="00271867" w:rsidRDefault="00271867" w:rsidP="00806C6F">
            <w:pPr>
              <w:pStyle w:val="Header"/>
            </w:pPr>
          </w:p>
        </w:tc>
      </w:tr>
    </w:tbl>
    <w:p w14:paraId="48B7CD49" w14:textId="77777777" w:rsidR="00AD13CB" w:rsidRDefault="00014517" w:rsidP="008C77E2">
      <w:pPr>
        <w:pStyle w:val="Heading1"/>
        <w:pBdr>
          <w:top w:val="none" w:sz="0" w:space="0" w:color="auto"/>
        </w:pBdr>
      </w:pPr>
      <w:sdt>
        <w:sdtPr>
          <w:alias w:val="Skills:"/>
          <w:tag w:val="Skills:"/>
          <w:id w:val="-891506033"/>
          <w:placeholder>
            <w:docPart w:val="3FF3611C77E141A8B61D65F1A8654E2F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9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9542"/>
      </w:tblGrid>
      <w:tr w:rsidR="0033497F" w14:paraId="575A714D" w14:textId="77777777" w:rsidTr="00172C25">
        <w:trPr>
          <w:trHeight w:val="4210"/>
        </w:trPr>
        <w:tc>
          <w:tcPr>
            <w:tcW w:w="5000" w:type="pct"/>
            <w:tcBorders>
              <w:bottom w:val="nil"/>
            </w:tcBorders>
          </w:tcPr>
          <w:p w14:paraId="4E4B50FF" w14:textId="085E728C" w:rsidR="0033497F" w:rsidRPr="00CD6B48" w:rsidRDefault="00685D9D" w:rsidP="009F0EC3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color w:val="007FAB" w:themeColor="accent1"/>
              </w:rPr>
            </w:pPr>
            <w:r>
              <w:rPr>
                <w:rFonts w:cstheme="minorHAnsi"/>
                <w:b/>
                <w:color w:val="007FAB" w:themeColor="accent1"/>
              </w:rPr>
              <w:t>Development</w:t>
            </w:r>
            <w:r w:rsidRPr="00CD6B48">
              <w:rPr>
                <w:rFonts w:cstheme="minorHAnsi"/>
                <w:b/>
                <w:color w:val="007FAB" w:themeColor="accent1"/>
              </w:rPr>
              <w:t>:</w:t>
            </w:r>
          </w:p>
          <w:p w14:paraId="15916968" w14:textId="77777777" w:rsidR="00DF652F" w:rsidRPr="00DF652F" w:rsidRDefault="00DF652F" w:rsidP="00DF652F">
            <w:pPr>
              <w:pStyle w:val="bulletedlis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F652F">
              <w:rPr>
                <w:rFonts w:asciiTheme="minorHAnsi" w:hAnsiTheme="minorHAnsi" w:cstheme="minorHAnsi"/>
                <w:sz w:val="22"/>
                <w:szCs w:val="22"/>
              </w:rPr>
              <w:t>AWS certified developer with experience architecting AWS and Azure infrastructure.</w:t>
            </w:r>
          </w:p>
          <w:p w14:paraId="27AD79B6" w14:textId="05CEECBB" w:rsidR="00685D9D" w:rsidRPr="00685D9D" w:rsidRDefault="00685D9D" w:rsidP="00685D9D">
            <w:pPr>
              <w:pStyle w:val="bulletedlist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Ability to decompose monolithic applications into a microservices architecture, utilizing Docker and AWS ECS to orchestrate microservices, enabling rapid deployment of distributed application architecture. </w:t>
            </w:r>
          </w:p>
          <w:p w14:paraId="49063AD3" w14:textId="64074F9D" w:rsidR="00685D9D" w:rsidRDefault="00685D9D" w:rsidP="00DF652F">
            <w:pPr>
              <w:pStyle w:val="ListBullet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Creation of </w:t>
            </w:r>
            <w:r w:rsidR="00EA13DD">
              <w:rPr>
                <w:rFonts w:cstheme="minorHAnsi"/>
              </w:rPr>
              <w:t>CI/CD Pipelines</w:t>
            </w:r>
            <w:r>
              <w:rPr>
                <w:rFonts w:cstheme="minorHAnsi"/>
              </w:rPr>
              <w:t xml:space="preserve"> </w:t>
            </w:r>
            <w:r w:rsidR="00EA13DD">
              <w:rPr>
                <w:rFonts w:cstheme="minorHAnsi"/>
              </w:rPr>
              <w:t xml:space="preserve">to automate </w:t>
            </w:r>
            <w:r w:rsidR="00A9566B">
              <w:rPr>
                <w:rFonts w:cstheme="minorHAnsi"/>
              </w:rPr>
              <w:t>build</w:t>
            </w:r>
            <w:r w:rsidR="00EA13DD">
              <w:rPr>
                <w:rFonts w:cstheme="minorHAnsi"/>
              </w:rPr>
              <w:t>ing</w:t>
            </w:r>
            <w:r w:rsidR="00085B27">
              <w:rPr>
                <w:rFonts w:cstheme="minorHAnsi"/>
              </w:rPr>
              <w:t>, test</w:t>
            </w:r>
            <w:r w:rsidR="00EA13DD">
              <w:rPr>
                <w:rFonts w:cstheme="minorHAnsi"/>
              </w:rPr>
              <w:t>ing</w:t>
            </w:r>
            <w:r w:rsidR="00085B27">
              <w:rPr>
                <w:rFonts w:cstheme="minorHAnsi"/>
              </w:rPr>
              <w:t>,</w:t>
            </w:r>
            <w:r w:rsidR="00A9566B">
              <w:rPr>
                <w:rFonts w:cstheme="minorHAnsi"/>
              </w:rPr>
              <w:t xml:space="preserve"> and deployment of applications.</w:t>
            </w:r>
          </w:p>
          <w:p w14:paraId="1B2A588B" w14:textId="6C319E84" w:rsidR="00A9566B" w:rsidRDefault="00A9566B" w:rsidP="00DF652F">
            <w:pPr>
              <w:pStyle w:val="ListBullet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Knowledge of deployment </w:t>
            </w:r>
            <w:r w:rsidR="00DF41F7">
              <w:rPr>
                <w:rFonts w:cstheme="minorHAnsi"/>
              </w:rPr>
              <w:t>strategies</w:t>
            </w:r>
            <w:r>
              <w:rPr>
                <w:rFonts w:cstheme="minorHAnsi"/>
              </w:rPr>
              <w:t xml:space="preserve"> such as, Blue-Green, Canary, and Rolling</w:t>
            </w:r>
            <w:r w:rsidR="00237C83">
              <w:rPr>
                <w:rFonts w:cstheme="minorHAnsi"/>
              </w:rPr>
              <w:t xml:space="preserve"> updates</w:t>
            </w:r>
            <w:r>
              <w:rPr>
                <w:rFonts w:cstheme="minorHAnsi"/>
              </w:rPr>
              <w:t xml:space="preserve">, which </w:t>
            </w:r>
            <w:r w:rsidR="00237C83">
              <w:rPr>
                <w:rFonts w:cstheme="minorHAnsi"/>
              </w:rPr>
              <w:t xml:space="preserve">can </w:t>
            </w:r>
            <w:r>
              <w:rPr>
                <w:rFonts w:cstheme="minorHAnsi"/>
              </w:rPr>
              <w:t xml:space="preserve">minimize the impact of change on </w:t>
            </w:r>
            <w:r w:rsidR="00237C83">
              <w:rPr>
                <w:rFonts w:cstheme="minorHAnsi"/>
              </w:rPr>
              <w:t>application systems.</w:t>
            </w:r>
          </w:p>
          <w:p w14:paraId="5E542D1B" w14:textId="77777777" w:rsidR="00DF652F" w:rsidRDefault="00DF652F" w:rsidP="00D5054A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color w:val="007FAB" w:themeColor="accent1"/>
              </w:rPr>
            </w:pPr>
            <w:r>
              <w:rPr>
                <w:rFonts w:cstheme="minorHAnsi"/>
                <w:b/>
                <w:color w:val="007FAB" w:themeColor="accent1"/>
              </w:rPr>
              <w:t>Operations:</w:t>
            </w:r>
          </w:p>
          <w:p w14:paraId="5E534ADC" w14:textId="77777777" w:rsidR="00DF652F" w:rsidRPr="00B650B9" w:rsidRDefault="00DF652F" w:rsidP="00D5054A">
            <w:pPr>
              <w:pStyle w:val="ListBullet"/>
              <w:numPr>
                <w:ilvl w:val="0"/>
                <w:numId w:val="18"/>
              </w:numPr>
              <w:rPr>
                <w:rFonts w:cstheme="minorHAnsi"/>
                <w:b/>
                <w:color w:val="007FAB" w:themeColor="accent1"/>
              </w:rPr>
            </w:pPr>
            <w:r w:rsidRPr="00B650B9">
              <w:rPr>
                <w:rFonts w:cstheme="minorHAnsi"/>
              </w:rPr>
              <w:t>Hyper-V and VMWare with experience with deploying hosts and administering clusters.</w:t>
            </w:r>
          </w:p>
          <w:p w14:paraId="3C6BC2E6" w14:textId="7D74F2C1" w:rsidR="00DF652F" w:rsidRPr="00B650B9" w:rsidRDefault="00F24EA6" w:rsidP="00D5054A">
            <w:pPr>
              <w:pStyle w:val="ListBullet"/>
              <w:numPr>
                <w:ilvl w:val="0"/>
                <w:numId w:val="1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Deployment</w:t>
            </w:r>
            <w:r w:rsidR="00DF652F" w:rsidRPr="00B650B9">
              <w:rPr>
                <w:rFonts w:cstheme="minorHAnsi"/>
              </w:rPr>
              <w:t xml:space="preserve"> and administration of Cisco, SonicWall, and WatchGuard </w:t>
            </w:r>
            <w:r>
              <w:rPr>
                <w:rFonts w:cstheme="minorHAnsi"/>
              </w:rPr>
              <w:t xml:space="preserve">routers </w:t>
            </w:r>
            <w:r w:rsidR="00DF652F" w:rsidRPr="00B650B9">
              <w:rPr>
                <w:rFonts w:cstheme="minorHAnsi"/>
              </w:rPr>
              <w:t xml:space="preserve">and </w:t>
            </w:r>
            <w:r w:rsidRPr="00B650B9">
              <w:rPr>
                <w:rFonts w:cstheme="minorHAnsi"/>
              </w:rPr>
              <w:t>switches</w:t>
            </w:r>
            <w:r w:rsidR="00DF652F" w:rsidRPr="00B650B9">
              <w:rPr>
                <w:rFonts w:cstheme="minorHAnsi"/>
              </w:rPr>
              <w:t>.</w:t>
            </w:r>
          </w:p>
          <w:p w14:paraId="0D20B764" w14:textId="77777777" w:rsidR="00DF652F" w:rsidRPr="00B650B9" w:rsidRDefault="00DF652F" w:rsidP="00D5054A">
            <w:pPr>
              <w:pStyle w:val="ListBullet"/>
              <w:numPr>
                <w:ilvl w:val="0"/>
                <w:numId w:val="18"/>
              </w:numPr>
              <w:rPr>
                <w:rFonts w:cstheme="minorHAnsi"/>
                <w:b/>
                <w:color w:val="007FAB" w:themeColor="accent1"/>
              </w:rPr>
            </w:pPr>
            <w:r w:rsidRPr="00B650B9">
              <w:rPr>
                <w:rFonts w:cstheme="minorHAnsi"/>
              </w:rPr>
              <w:t>TCP/IP, routes, subnets, VLANs, VPNs, NAT, firewall rules, and creation of secure networks.</w:t>
            </w:r>
          </w:p>
          <w:p w14:paraId="3B2835E5" w14:textId="283A0F13" w:rsidR="00DF652F" w:rsidRPr="00B650B9" w:rsidRDefault="00DF652F" w:rsidP="00D5054A">
            <w:pPr>
              <w:pStyle w:val="ListBullet"/>
              <w:numPr>
                <w:ilvl w:val="0"/>
                <w:numId w:val="18"/>
              </w:numPr>
              <w:rPr>
                <w:rFonts w:cstheme="minorHAnsi"/>
                <w:b/>
                <w:color w:val="007FAB" w:themeColor="accent1"/>
              </w:rPr>
            </w:pPr>
            <w:r w:rsidRPr="00B650B9">
              <w:rPr>
                <w:rFonts w:cstheme="minorHAnsi"/>
              </w:rPr>
              <w:t xml:space="preserve">Windows Server 2008r2 – 2016, Amazon Linux, </w:t>
            </w:r>
            <w:r w:rsidR="00685D9D">
              <w:rPr>
                <w:rFonts w:cstheme="minorHAnsi"/>
              </w:rPr>
              <w:t xml:space="preserve">CentOS, </w:t>
            </w:r>
            <w:r w:rsidRPr="00B650B9">
              <w:rPr>
                <w:rFonts w:cstheme="minorHAnsi"/>
              </w:rPr>
              <w:t xml:space="preserve">Ubuntu </w:t>
            </w:r>
          </w:p>
          <w:p w14:paraId="10A85F5F" w14:textId="30173769" w:rsidR="00DF652F" w:rsidRPr="006859E1" w:rsidRDefault="00DF652F" w:rsidP="00D5054A">
            <w:pPr>
              <w:pStyle w:val="ListBullet"/>
              <w:numPr>
                <w:ilvl w:val="0"/>
                <w:numId w:val="18"/>
              </w:numPr>
              <w:rPr>
                <w:rFonts w:cstheme="minorHAnsi"/>
                <w:b/>
                <w:color w:val="007FAB" w:themeColor="accent1"/>
              </w:rPr>
            </w:pPr>
            <w:r w:rsidRPr="00B650B9">
              <w:rPr>
                <w:rFonts w:cstheme="minorHAnsi"/>
              </w:rPr>
              <w:t xml:space="preserve">Active Directory, ADFS, Exchange, Office 365, DNS, DHCP, MSSQL, IIS, </w:t>
            </w:r>
          </w:p>
          <w:p w14:paraId="4FDBCD90" w14:textId="64702236" w:rsidR="006859E1" w:rsidRPr="00B650B9" w:rsidRDefault="00F24EA6" w:rsidP="00D5054A">
            <w:pPr>
              <w:pStyle w:val="ListBullet"/>
              <w:numPr>
                <w:ilvl w:val="0"/>
                <w:numId w:val="18"/>
              </w:numPr>
              <w:rPr>
                <w:rFonts w:cstheme="minorHAnsi"/>
                <w:b/>
                <w:color w:val="007FAB" w:themeColor="accent1"/>
              </w:rPr>
            </w:pPr>
            <w:r>
              <w:rPr>
                <w:rFonts w:cstheme="minorHAnsi"/>
              </w:rPr>
              <w:t xml:space="preserve">Traefik, </w:t>
            </w:r>
            <w:r w:rsidRPr="00B650B9">
              <w:rPr>
                <w:rFonts w:cstheme="minorHAnsi"/>
              </w:rPr>
              <w:t>Apache</w:t>
            </w:r>
            <w:r>
              <w:rPr>
                <w:rFonts w:cstheme="minorHAnsi"/>
              </w:rPr>
              <w:t xml:space="preserve">, MQTT, IAM, Docker, EC2, S3, </w:t>
            </w:r>
            <w:r w:rsidR="00685D9D">
              <w:rPr>
                <w:rFonts w:cstheme="minorHAnsi"/>
              </w:rPr>
              <w:t xml:space="preserve">CloudFront, VPC, CloudWatch, </w:t>
            </w:r>
            <w:r w:rsidR="00A9566B">
              <w:rPr>
                <w:rFonts w:cstheme="minorHAnsi"/>
              </w:rPr>
              <w:t>ELB</w:t>
            </w:r>
          </w:p>
          <w:p w14:paraId="265F7670" w14:textId="77777777" w:rsidR="00DF652F" w:rsidRPr="00B650B9" w:rsidRDefault="00DF652F" w:rsidP="00D5054A">
            <w:pPr>
              <w:pStyle w:val="ListBullet"/>
              <w:numPr>
                <w:ilvl w:val="0"/>
                <w:numId w:val="18"/>
              </w:numPr>
              <w:rPr>
                <w:rFonts w:cstheme="minorHAnsi"/>
                <w:b/>
                <w:color w:val="007FAB" w:themeColor="accent1"/>
              </w:rPr>
            </w:pPr>
            <w:r w:rsidRPr="00B650B9">
              <w:rPr>
                <w:rFonts w:cstheme="minorHAnsi"/>
              </w:rPr>
              <w:t>Datacenter rack and stack experience, good cable management discipline, and soldering abilities.</w:t>
            </w:r>
          </w:p>
          <w:p w14:paraId="374F5FA2" w14:textId="77777777" w:rsidR="00DF652F" w:rsidRPr="00B650B9" w:rsidRDefault="00DF652F" w:rsidP="00D5054A">
            <w:pPr>
              <w:pStyle w:val="ListBullet"/>
              <w:numPr>
                <w:ilvl w:val="0"/>
                <w:numId w:val="18"/>
              </w:numPr>
              <w:rPr>
                <w:rFonts w:cstheme="minorHAnsi"/>
                <w:b/>
                <w:color w:val="007FAB" w:themeColor="accent1"/>
              </w:rPr>
            </w:pPr>
            <w:r w:rsidRPr="00B650B9">
              <w:rPr>
                <w:rFonts w:cstheme="minorHAnsi"/>
              </w:rPr>
              <w:t>Ability to solve problems via critical thinking and creative problem solving.</w:t>
            </w:r>
          </w:p>
          <w:p w14:paraId="535AA435" w14:textId="3C2826B7" w:rsidR="00EF37EA" w:rsidRPr="00237C83" w:rsidRDefault="00DF652F" w:rsidP="00237C83">
            <w:pPr>
              <w:pStyle w:val="ListParagraph"/>
              <w:numPr>
                <w:ilvl w:val="0"/>
                <w:numId w:val="18"/>
              </w:numPr>
            </w:pPr>
            <w:r w:rsidRPr="00B650B9">
              <w:t>Creation and evaluation of Disaster Recovery and Business Continuity Planning in accordance with corporate and regulatory standards to ensure minimal business impact in the event of an incident.</w:t>
            </w:r>
          </w:p>
        </w:tc>
      </w:tr>
      <w:tr w:rsidR="002B7AEE" w14:paraId="4762FACA" w14:textId="77777777" w:rsidTr="00172C25">
        <w:trPr>
          <w:trHeight w:val="53"/>
        </w:trPr>
        <w:tc>
          <w:tcPr>
            <w:tcW w:w="5000" w:type="pct"/>
          </w:tcPr>
          <w:p w14:paraId="35A2F377" w14:textId="77777777" w:rsidR="0046683F" w:rsidRPr="00CD6B48" w:rsidRDefault="0046683F" w:rsidP="00D5054A">
            <w:pPr>
              <w:pStyle w:val="ListBullet"/>
              <w:numPr>
                <w:ilvl w:val="0"/>
                <w:numId w:val="0"/>
              </w:numPr>
              <w:rPr>
                <w:rFonts w:cstheme="minorHAnsi"/>
              </w:rPr>
            </w:pPr>
          </w:p>
        </w:tc>
      </w:tr>
      <w:tr w:rsidR="002B7AEE" w14:paraId="0C054303" w14:textId="77777777" w:rsidTr="00172C25">
        <w:trPr>
          <w:trHeight w:val="216"/>
        </w:trPr>
        <w:tc>
          <w:tcPr>
            <w:tcW w:w="5000" w:type="pct"/>
          </w:tcPr>
          <w:p w14:paraId="22D9790A" w14:textId="709C8572" w:rsidR="00D5054A" w:rsidRPr="00CD6B48" w:rsidRDefault="00D5054A" w:rsidP="00D5054A">
            <w:pPr>
              <w:pStyle w:val="ListBullet"/>
              <w:numPr>
                <w:ilvl w:val="0"/>
                <w:numId w:val="0"/>
              </w:numPr>
              <w:rPr>
                <w:rFonts w:cstheme="minorHAnsi"/>
                <w:b/>
                <w:color w:val="007FAB" w:themeColor="accent1"/>
              </w:rPr>
            </w:pPr>
          </w:p>
        </w:tc>
      </w:tr>
    </w:tbl>
    <w:p w14:paraId="40E87D6A" w14:textId="77777777" w:rsidR="005B1D68" w:rsidRDefault="00014517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997DC5D7341649ADAB814DDDE8096838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7D9A9D91" w14:textId="52C036D3" w:rsidR="002D7B6D" w:rsidRPr="00D413F9" w:rsidRDefault="002D7B6D" w:rsidP="002D7B6D">
      <w:pPr>
        <w:pStyle w:val="Heading3"/>
      </w:pPr>
      <w:r>
        <w:t>Nov 2019 –</w:t>
      </w:r>
      <w:r w:rsidR="00205CDC">
        <w:t xml:space="preserve"> Present</w:t>
      </w:r>
    </w:p>
    <w:p w14:paraId="2F9BC0BC" w14:textId="44A500B2" w:rsidR="002D7B6D" w:rsidRPr="00513EFC" w:rsidRDefault="002D7B6D" w:rsidP="002D7B6D">
      <w:pPr>
        <w:pStyle w:val="Heading2"/>
      </w:pPr>
      <w:r>
        <w:t>Automation Engineer:</w:t>
      </w:r>
      <w:r w:rsidRPr="00513EFC">
        <w:t xml:space="preserve"> </w:t>
      </w:r>
      <w:r>
        <w:rPr>
          <w:rStyle w:val="Emphasis"/>
          <w:sz w:val="22"/>
          <w:szCs w:val="22"/>
        </w:rPr>
        <w:t xml:space="preserve">Norwin Technologies </w:t>
      </w:r>
      <w:r w:rsidRPr="00C70372">
        <w:rPr>
          <w:rStyle w:val="Emphasis"/>
          <w:sz w:val="22"/>
          <w:szCs w:val="22"/>
        </w:rPr>
        <w:t>–</w:t>
      </w:r>
      <w:r w:rsidRPr="00142010">
        <w:rPr>
          <w:rStyle w:val="Emphasis"/>
          <w:sz w:val="22"/>
          <w:szCs w:val="22"/>
        </w:rPr>
        <w:t xml:space="preserve"> </w:t>
      </w:r>
      <w:r>
        <w:rPr>
          <w:rStyle w:val="Emphasis"/>
          <w:sz w:val="22"/>
          <w:szCs w:val="22"/>
        </w:rPr>
        <w:t>Remote</w:t>
      </w:r>
    </w:p>
    <w:p w14:paraId="4E5CA3EB" w14:textId="1798ACA0" w:rsidR="00ED6272" w:rsidRDefault="00ED6272" w:rsidP="002D7B6D">
      <w:pPr>
        <w:pStyle w:val="ListParagraph"/>
        <w:numPr>
          <w:ilvl w:val="0"/>
          <w:numId w:val="16"/>
        </w:numPr>
      </w:pPr>
      <w:r>
        <w:t>Provided consultation</w:t>
      </w:r>
      <w:r w:rsidR="00DF41F7">
        <w:t xml:space="preserve"> </w:t>
      </w:r>
      <w:r>
        <w:t>on</w:t>
      </w:r>
      <w:r w:rsidR="00DF41F7">
        <w:t xml:space="preserve"> the</w:t>
      </w:r>
      <w:r>
        <w:t xml:space="preserve"> automat</w:t>
      </w:r>
      <w:r w:rsidR="00172C25">
        <w:t>ion of</w:t>
      </w:r>
      <w:r>
        <w:t xml:space="preserve"> the software </w:t>
      </w:r>
      <w:r w:rsidR="004F7A6E">
        <w:t>development lifecycle</w:t>
      </w:r>
      <w:r>
        <w:t xml:space="preserve"> and implement</w:t>
      </w:r>
      <w:r w:rsidR="00172C25">
        <w:t>ation of</w:t>
      </w:r>
      <w:r>
        <w:t xml:space="preserve"> DevOps methodologies. </w:t>
      </w:r>
    </w:p>
    <w:p w14:paraId="2912F600" w14:textId="32D42D2C" w:rsidR="002D7B6D" w:rsidRDefault="002D7B6D" w:rsidP="002D7B6D">
      <w:pPr>
        <w:pStyle w:val="ListParagraph"/>
        <w:numPr>
          <w:ilvl w:val="0"/>
          <w:numId w:val="16"/>
        </w:numPr>
      </w:pPr>
      <w:r>
        <w:t xml:space="preserve">Architected Azure App Services platform </w:t>
      </w:r>
      <w:r w:rsidR="00EA13DD">
        <w:t xml:space="preserve">enabling developers </w:t>
      </w:r>
      <w:r w:rsidR="00ED6272">
        <w:t xml:space="preserve">to </w:t>
      </w:r>
      <w:r w:rsidR="00DF41F7">
        <w:t xml:space="preserve">rapidly </w:t>
      </w:r>
      <w:r w:rsidR="00ED6272">
        <w:t>build and deploy their web applications</w:t>
      </w:r>
      <w:r>
        <w:t>.</w:t>
      </w:r>
    </w:p>
    <w:p w14:paraId="49F4B83C" w14:textId="77777777" w:rsidR="000012DB" w:rsidRPr="000012DB" w:rsidRDefault="00ED6272" w:rsidP="00D86EEC">
      <w:pPr>
        <w:pStyle w:val="ListParagraph"/>
        <w:numPr>
          <w:ilvl w:val="0"/>
          <w:numId w:val="16"/>
        </w:numPr>
        <w:rPr>
          <w:rFonts w:cstheme="minorHAnsi"/>
        </w:rPr>
      </w:pPr>
      <w:r>
        <w:t>Develop</w:t>
      </w:r>
      <w:r w:rsidR="004F7A6E">
        <w:t>ment of</w:t>
      </w:r>
      <w:r>
        <w:t xml:space="preserve"> Azure DevOps </w:t>
      </w:r>
      <w:r w:rsidR="004F7A6E">
        <w:t xml:space="preserve">YAML </w:t>
      </w:r>
      <w:r>
        <w:t xml:space="preserve">pipelines allowing developers to continuously improve and </w:t>
      </w:r>
      <w:r w:rsidRPr="000012DB">
        <w:t>de</w:t>
      </w:r>
      <w:r w:rsidR="00DF41F7" w:rsidRPr="000012DB">
        <w:t>liver</w:t>
      </w:r>
      <w:r w:rsidRPr="000012DB">
        <w:t xml:space="preserve"> </w:t>
      </w:r>
      <w:r w:rsidR="00DF41F7" w:rsidRPr="000012DB">
        <w:t>updates to their applications</w:t>
      </w:r>
      <w:r w:rsidRPr="000012DB">
        <w:t xml:space="preserve"> while minimizing impact to business operations.</w:t>
      </w:r>
    </w:p>
    <w:p w14:paraId="076B89B3" w14:textId="77777777" w:rsidR="000012DB" w:rsidRDefault="00172C25" w:rsidP="007045FB">
      <w:pPr>
        <w:pStyle w:val="ListParagraph"/>
        <w:numPr>
          <w:ilvl w:val="0"/>
          <w:numId w:val="16"/>
        </w:numPr>
        <w:rPr>
          <w:rFonts w:cstheme="minorHAnsi"/>
        </w:rPr>
      </w:pPr>
      <w:r w:rsidRPr="000012DB">
        <w:rPr>
          <w:rFonts w:cstheme="minorHAnsi"/>
        </w:rPr>
        <w:t>Creation of Ansible playbooks and AzureRM templates to provision cloud Infrastructure as Code enabling rapid idempotent deployments of elastic, scalable, and fault tolerant infrastructure.</w:t>
      </w:r>
    </w:p>
    <w:p w14:paraId="56D0F28B" w14:textId="4DC48693" w:rsidR="004F7A6E" w:rsidRPr="000012DB" w:rsidRDefault="004F7A6E" w:rsidP="007045FB">
      <w:pPr>
        <w:pStyle w:val="ListParagraph"/>
        <w:numPr>
          <w:ilvl w:val="0"/>
          <w:numId w:val="16"/>
        </w:numPr>
        <w:rPr>
          <w:rFonts w:cstheme="minorHAnsi"/>
        </w:rPr>
      </w:pPr>
      <w:r w:rsidRPr="000012DB">
        <w:rPr>
          <w:rFonts w:cstheme="minorHAnsi"/>
        </w:rPr>
        <w:t>Development of Python, Bash, and PowerShell scripts to automate processes reducing human error and enabling increased focus on strategic activities.</w:t>
      </w:r>
    </w:p>
    <w:p w14:paraId="3220359C" w14:textId="77777777" w:rsidR="0023705D" w:rsidRPr="00D413F9" w:rsidRDefault="00142010" w:rsidP="00D413F9">
      <w:pPr>
        <w:pStyle w:val="Heading3"/>
      </w:pPr>
      <w:r>
        <w:lastRenderedPageBreak/>
        <w:t>Jan 2016 – Aug 2018</w:t>
      </w:r>
    </w:p>
    <w:p w14:paraId="18B55CF1" w14:textId="491FF6B0" w:rsidR="0023705D" w:rsidRPr="00513EFC" w:rsidRDefault="00982B27" w:rsidP="00513EFC">
      <w:pPr>
        <w:pStyle w:val="Heading2"/>
      </w:pPr>
      <w:r>
        <w:t>Systems Administrator:</w:t>
      </w:r>
      <w:r w:rsidR="005A4A49" w:rsidRPr="00513EFC">
        <w:t xml:space="preserve"> </w:t>
      </w:r>
      <w:r w:rsidRPr="00142010">
        <w:rPr>
          <w:rStyle w:val="Emphasis"/>
          <w:sz w:val="22"/>
          <w:szCs w:val="22"/>
        </w:rPr>
        <w:t xml:space="preserve">Portfolio </w:t>
      </w:r>
      <w:r w:rsidRPr="00C70372">
        <w:rPr>
          <w:rStyle w:val="Emphasis"/>
          <w:sz w:val="22"/>
          <w:szCs w:val="22"/>
        </w:rPr>
        <w:t>Pathway</w:t>
      </w:r>
      <w:r w:rsidR="00142010" w:rsidRPr="00C70372">
        <w:rPr>
          <w:rStyle w:val="Emphasis"/>
          <w:sz w:val="22"/>
          <w:szCs w:val="22"/>
        </w:rPr>
        <w:t xml:space="preserve"> –</w:t>
      </w:r>
      <w:r w:rsidRPr="00142010">
        <w:rPr>
          <w:rStyle w:val="Emphasis"/>
          <w:sz w:val="22"/>
          <w:szCs w:val="22"/>
        </w:rPr>
        <w:t xml:space="preserve"> </w:t>
      </w:r>
      <w:r w:rsidR="00957308">
        <w:rPr>
          <w:rStyle w:val="Emphasis"/>
          <w:sz w:val="22"/>
          <w:szCs w:val="22"/>
        </w:rPr>
        <w:t>Warrenville</w:t>
      </w:r>
      <w:r w:rsidR="00142010" w:rsidRPr="00142010">
        <w:rPr>
          <w:rStyle w:val="Emphasis"/>
          <w:sz w:val="22"/>
          <w:szCs w:val="22"/>
        </w:rPr>
        <w:t>,</w:t>
      </w:r>
      <w:r w:rsidRPr="00142010">
        <w:rPr>
          <w:rStyle w:val="Emphasis"/>
          <w:sz w:val="22"/>
          <w:szCs w:val="22"/>
        </w:rPr>
        <w:t xml:space="preserve"> IL</w:t>
      </w:r>
    </w:p>
    <w:p w14:paraId="00BB5708" w14:textId="126E84D6" w:rsidR="00982B27" w:rsidRDefault="00390C6A" w:rsidP="0058386D">
      <w:pPr>
        <w:pStyle w:val="ListParagraph"/>
        <w:numPr>
          <w:ilvl w:val="0"/>
          <w:numId w:val="16"/>
        </w:numPr>
      </w:pPr>
      <w:r>
        <w:t>Coordinated</w:t>
      </w:r>
      <w:r w:rsidR="00CF3C40">
        <w:t xml:space="preserve"> with</w:t>
      </w:r>
      <w:r w:rsidR="00142010">
        <w:t xml:space="preserve"> </w:t>
      </w:r>
      <w:r w:rsidR="00982B27">
        <w:t xml:space="preserve">development team </w:t>
      </w:r>
      <w:r w:rsidR="00CF3C40">
        <w:t>to deploy</w:t>
      </w:r>
      <w:r w:rsidR="00982B27">
        <w:t xml:space="preserve">.NET </w:t>
      </w:r>
      <w:r w:rsidR="00F24EA6">
        <w:t xml:space="preserve">web </w:t>
      </w:r>
      <w:r w:rsidR="00982B27">
        <w:t>applications.</w:t>
      </w:r>
    </w:p>
    <w:p w14:paraId="2E067A57" w14:textId="77777777" w:rsidR="00982B27" w:rsidRDefault="00982B27" w:rsidP="0058386D">
      <w:pPr>
        <w:pStyle w:val="ListParagraph"/>
        <w:numPr>
          <w:ilvl w:val="0"/>
          <w:numId w:val="16"/>
        </w:numPr>
      </w:pPr>
      <w:r>
        <w:t>Architected a hybrid cloud based High Availability and Disaster Recovery strategy.</w:t>
      </w:r>
    </w:p>
    <w:p w14:paraId="49902A6E" w14:textId="77777777" w:rsidR="00982B27" w:rsidRDefault="00AC259E" w:rsidP="0058386D">
      <w:pPr>
        <w:pStyle w:val="ListParagraph"/>
        <w:numPr>
          <w:ilvl w:val="0"/>
          <w:numId w:val="16"/>
        </w:numPr>
      </w:pPr>
      <w:r>
        <w:t>Developed</w:t>
      </w:r>
      <w:r w:rsidR="00982B27">
        <w:t xml:space="preserve"> scripts</w:t>
      </w:r>
      <w:r>
        <w:t xml:space="preserve"> and templates</w:t>
      </w:r>
      <w:r w:rsidR="00982B27">
        <w:t xml:space="preserve"> for </w:t>
      </w:r>
      <w:r>
        <w:t>creation,</w:t>
      </w:r>
      <w:r w:rsidR="00982B27">
        <w:t xml:space="preserve"> management, and migration of resources to Azure.</w:t>
      </w:r>
    </w:p>
    <w:p w14:paraId="3AB8A699" w14:textId="12EF8CEB" w:rsidR="00D413F9" w:rsidRDefault="00E06BCA" w:rsidP="0058386D">
      <w:pPr>
        <w:pStyle w:val="ListParagraph"/>
        <w:numPr>
          <w:ilvl w:val="0"/>
          <w:numId w:val="16"/>
        </w:numPr>
      </w:pPr>
      <w:r>
        <w:t>Created</w:t>
      </w:r>
      <w:r w:rsidR="00982B27">
        <w:t xml:space="preserve"> </w:t>
      </w:r>
      <w:r w:rsidR="00AC259E">
        <w:t>dev</w:t>
      </w:r>
      <w:r w:rsidR="00982B27">
        <w:t xml:space="preserve"> and </w:t>
      </w:r>
      <w:r w:rsidR="00AC259E">
        <w:t>t</w:t>
      </w:r>
      <w:r w:rsidR="00982B27">
        <w:t>est environments to ensure smooth software deployments wh</w:t>
      </w:r>
      <w:r w:rsidR="00142010">
        <w:t>ile</w:t>
      </w:r>
      <w:r w:rsidR="00982B27">
        <w:t xml:space="preserve"> minimiz</w:t>
      </w:r>
      <w:r w:rsidR="00142010">
        <w:t>ing impact</w:t>
      </w:r>
      <w:r w:rsidR="00982B27">
        <w:t xml:space="preserve"> to business operations.</w:t>
      </w:r>
    </w:p>
    <w:p w14:paraId="58DC1BA4" w14:textId="77777777" w:rsidR="00142010" w:rsidRDefault="00142010" w:rsidP="00982B27">
      <w:pPr>
        <w:pStyle w:val="ListParagraph"/>
        <w:numPr>
          <w:ilvl w:val="0"/>
          <w:numId w:val="14"/>
        </w:numPr>
      </w:pPr>
      <w:r>
        <w:t>Architected ADFS federation to enable deployment of Office 365 services.</w:t>
      </w:r>
    </w:p>
    <w:p w14:paraId="0F1D372D" w14:textId="77777777" w:rsidR="00D413F9" w:rsidRPr="00D413F9" w:rsidRDefault="00142010" w:rsidP="00D413F9">
      <w:pPr>
        <w:pStyle w:val="Heading3"/>
      </w:pPr>
      <w:r>
        <w:t>SEPT 2015 – NOV 2015</w:t>
      </w:r>
    </w:p>
    <w:p w14:paraId="6EDA6F98" w14:textId="77777777" w:rsidR="00D413F9" w:rsidRPr="00513EFC" w:rsidRDefault="00142010" w:rsidP="00513EFC">
      <w:pPr>
        <w:pStyle w:val="Heading2"/>
      </w:pPr>
      <w:r>
        <w:t>Systems Administrator:</w:t>
      </w:r>
      <w:r w:rsidR="005A4A49" w:rsidRPr="00513EFC">
        <w:t xml:space="preserve"> </w:t>
      </w:r>
      <w:r w:rsidRPr="00142010">
        <w:rPr>
          <w:rStyle w:val="Emphasis"/>
          <w:sz w:val="22"/>
          <w:szCs w:val="22"/>
        </w:rPr>
        <w:t>Anselmo Lindberg Oliver</w:t>
      </w:r>
      <w:r w:rsidRPr="00C70372">
        <w:rPr>
          <w:rStyle w:val="Emphasis"/>
          <w:sz w:val="22"/>
          <w:szCs w:val="22"/>
        </w:rPr>
        <w:t xml:space="preserve"> – Naperville</w:t>
      </w:r>
      <w:r w:rsidRPr="00142010">
        <w:rPr>
          <w:rStyle w:val="Emphasis"/>
          <w:sz w:val="22"/>
          <w:szCs w:val="22"/>
        </w:rPr>
        <w:t>, IL</w:t>
      </w:r>
      <w:r w:rsidRPr="00142010">
        <w:rPr>
          <w:rStyle w:val="Emphasis"/>
          <w:b w:val="0"/>
          <w:i/>
          <w:sz w:val="22"/>
          <w:szCs w:val="22"/>
        </w:rPr>
        <w:t xml:space="preserve"> </w:t>
      </w:r>
    </w:p>
    <w:p w14:paraId="4CF8078A" w14:textId="77777777" w:rsidR="00C70372" w:rsidRDefault="00C70372" w:rsidP="0058386D">
      <w:pPr>
        <w:pStyle w:val="ListParagraph"/>
        <w:numPr>
          <w:ilvl w:val="0"/>
          <w:numId w:val="16"/>
        </w:numPr>
      </w:pPr>
      <w:r>
        <w:t xml:space="preserve">VMware </w:t>
      </w:r>
      <w:r w:rsidR="00FA0F0D">
        <w:t>vSphere</w:t>
      </w:r>
      <w:r>
        <w:t xml:space="preserve"> management, creation of templates and deployment virtual machines</w:t>
      </w:r>
      <w:r w:rsidR="00FA0F0D">
        <w:t>.</w:t>
      </w:r>
      <w:r>
        <w:t xml:space="preserve"> </w:t>
      </w:r>
      <w:r w:rsidR="00FA0F0D">
        <w:t>Mon</w:t>
      </w:r>
      <w:r>
        <w:t>itor</w:t>
      </w:r>
      <w:r w:rsidR="0046683F">
        <w:t>ing of</w:t>
      </w:r>
      <w:r>
        <w:t xml:space="preserve"> performance to identify bottlenecks for future expansion</w:t>
      </w:r>
      <w:r w:rsidR="00FA0F0D">
        <w:t>s</w:t>
      </w:r>
      <w:r>
        <w:t>.</w:t>
      </w:r>
    </w:p>
    <w:p w14:paraId="62461392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Improved VDI deployments and migrations by scripting and streamlining the process reducing the total time to deploy, technical issues, and down time for the end user.</w:t>
      </w:r>
    </w:p>
    <w:p w14:paraId="3569AB18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Administration, support, and monitoring of Exchange 2013.</w:t>
      </w:r>
    </w:p>
    <w:p w14:paraId="31D59681" w14:textId="77777777" w:rsidR="00C70372" w:rsidRPr="00D413F9" w:rsidRDefault="00C70372" w:rsidP="00C70372">
      <w:pPr>
        <w:pStyle w:val="Heading3"/>
      </w:pPr>
      <w:r>
        <w:t>Aug 2014 – sept 2015</w:t>
      </w:r>
    </w:p>
    <w:p w14:paraId="69FBA415" w14:textId="77777777" w:rsidR="00C70372" w:rsidRPr="00513EFC" w:rsidRDefault="00C70372" w:rsidP="00C70372">
      <w:pPr>
        <w:pStyle w:val="Heading2"/>
      </w:pPr>
      <w:r>
        <w:t>Systems Administrator:</w:t>
      </w:r>
      <w:r w:rsidRPr="00513EFC">
        <w:t xml:space="preserve"> </w:t>
      </w:r>
      <w:r>
        <w:rPr>
          <w:rStyle w:val="Emphasis"/>
          <w:sz w:val="22"/>
          <w:szCs w:val="22"/>
        </w:rPr>
        <w:t>Networks Consulting Resources</w:t>
      </w:r>
      <w:r w:rsidRPr="00C70372">
        <w:rPr>
          <w:rStyle w:val="Emphasis"/>
          <w:sz w:val="22"/>
          <w:szCs w:val="22"/>
        </w:rPr>
        <w:t xml:space="preserve"> – </w:t>
      </w:r>
      <w:r>
        <w:rPr>
          <w:rStyle w:val="Emphasis"/>
          <w:sz w:val="22"/>
          <w:szCs w:val="22"/>
        </w:rPr>
        <w:t>Geneva</w:t>
      </w:r>
      <w:r w:rsidRPr="00142010">
        <w:rPr>
          <w:rStyle w:val="Emphasis"/>
          <w:sz w:val="22"/>
          <w:szCs w:val="22"/>
        </w:rPr>
        <w:t>, IL</w:t>
      </w:r>
      <w:r w:rsidRPr="00142010">
        <w:rPr>
          <w:rStyle w:val="Emphasis"/>
          <w:b w:val="0"/>
          <w:i/>
          <w:sz w:val="22"/>
          <w:szCs w:val="22"/>
        </w:rPr>
        <w:t xml:space="preserve"> </w:t>
      </w:r>
    </w:p>
    <w:p w14:paraId="75D2B5EF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Implementation and Management of Systems and Networks in a wide variety of corporate environments.</w:t>
      </w:r>
    </w:p>
    <w:p w14:paraId="2F9A78C7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Utilized Virtualization, Backup and Scripting technologies to facilitate Disaster Recovery for multiple clients to reduce downtime.</w:t>
      </w:r>
    </w:p>
    <w:p w14:paraId="541833F2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Migration to and administration of a Virtual Desktop Infrastructure.</w:t>
      </w:r>
    </w:p>
    <w:p w14:paraId="3F8DB9F5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Creation of Scripts and Group Policies to automate migrations and deployments, reducing IT workload while generating additional billable revenue.</w:t>
      </w:r>
    </w:p>
    <w:p w14:paraId="3B23CD30" w14:textId="77777777" w:rsidR="00C70372" w:rsidRPr="00D413F9" w:rsidRDefault="00C70372" w:rsidP="00C70372">
      <w:pPr>
        <w:pStyle w:val="Heading3"/>
      </w:pPr>
      <w:r>
        <w:t>OCT 2010 – MAY 2014</w:t>
      </w:r>
    </w:p>
    <w:p w14:paraId="67837477" w14:textId="77777777" w:rsidR="00C70372" w:rsidRPr="00513EFC" w:rsidRDefault="00C70372" w:rsidP="00C70372">
      <w:pPr>
        <w:pStyle w:val="Heading2"/>
      </w:pPr>
      <w:r>
        <w:t>Systems Engineer:</w:t>
      </w:r>
      <w:r w:rsidRPr="00513EFC">
        <w:t xml:space="preserve"> </w:t>
      </w:r>
      <w:r>
        <w:rPr>
          <w:rStyle w:val="Emphasis"/>
          <w:sz w:val="22"/>
          <w:szCs w:val="22"/>
        </w:rPr>
        <w:t xml:space="preserve">The Results Companies </w:t>
      </w:r>
      <w:r w:rsidRPr="00C70372">
        <w:rPr>
          <w:rStyle w:val="Emphasis"/>
          <w:sz w:val="22"/>
          <w:szCs w:val="22"/>
        </w:rPr>
        <w:t xml:space="preserve">– </w:t>
      </w:r>
      <w:r>
        <w:rPr>
          <w:rStyle w:val="Emphasis"/>
          <w:sz w:val="22"/>
          <w:szCs w:val="22"/>
        </w:rPr>
        <w:t>Streator</w:t>
      </w:r>
      <w:r w:rsidRPr="00142010">
        <w:rPr>
          <w:rStyle w:val="Emphasis"/>
          <w:sz w:val="22"/>
          <w:szCs w:val="22"/>
        </w:rPr>
        <w:t>, IL</w:t>
      </w:r>
      <w:r w:rsidRPr="00142010">
        <w:rPr>
          <w:rStyle w:val="Emphasis"/>
          <w:b w:val="0"/>
          <w:i/>
          <w:sz w:val="22"/>
          <w:szCs w:val="22"/>
        </w:rPr>
        <w:t xml:space="preserve"> </w:t>
      </w:r>
    </w:p>
    <w:p w14:paraId="3917E4C1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Implementation Improved key technology services through the rapid deployment of virtual servers increas</w:t>
      </w:r>
      <w:r w:rsidR="0058386D">
        <w:t>ing</w:t>
      </w:r>
      <w:r>
        <w:t xml:space="preserve"> available resources during times of peak demand.</w:t>
      </w:r>
    </w:p>
    <w:p w14:paraId="64AF8CB0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 xml:space="preserve">Management of Symantec Endpoint Protection for 8000 endpoints in a global environment which prevented major viral outbreaks reducing downtime and data loss due to viral infections. </w:t>
      </w:r>
    </w:p>
    <w:p w14:paraId="3DB52E34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Automation of software deployments for 8000 endpoints in a global environment using multiple technologies reducing need for additional IT staff.</w:t>
      </w:r>
    </w:p>
    <w:p w14:paraId="6ABA5ACD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 xml:space="preserve">Improved PC deployments and migrations by scripting and streamlining the process across multiple locations reducing time to deploy, technical issues, and down </w:t>
      </w:r>
      <w:r w:rsidR="0046683F">
        <w:t>time</w:t>
      </w:r>
      <w:r>
        <w:t>.</w:t>
      </w:r>
    </w:p>
    <w:p w14:paraId="0A3A697B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Initial deployment of IT infrastructure across a telecommunications environment.</w:t>
      </w:r>
    </w:p>
    <w:p w14:paraId="7DED4296" w14:textId="77777777" w:rsidR="00C70372" w:rsidRDefault="0046683F" w:rsidP="00C70372">
      <w:pPr>
        <w:pStyle w:val="ListParagraph"/>
        <w:numPr>
          <w:ilvl w:val="0"/>
          <w:numId w:val="14"/>
        </w:numPr>
      </w:pPr>
      <w:r>
        <w:t>Spearheaded a</w:t>
      </w:r>
      <w:r w:rsidR="00C70372">
        <w:t xml:space="preserve"> call center </w:t>
      </w:r>
      <w:r>
        <w:t xml:space="preserve">expansion </w:t>
      </w:r>
      <w:r w:rsidR="00C70372">
        <w:t xml:space="preserve">doubling </w:t>
      </w:r>
      <w:r>
        <w:t>the</w:t>
      </w:r>
      <w:r w:rsidR="00C70372">
        <w:t xml:space="preserve"> amount of</w:t>
      </w:r>
      <w:r>
        <w:t xml:space="preserve"> IT infrastructure supported</w:t>
      </w:r>
      <w:r w:rsidR="00C70372">
        <w:t>.</w:t>
      </w:r>
    </w:p>
    <w:p w14:paraId="12206975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Managed and maintained Business Continuity and Disaster Recovery Plan in accordance with corporate and regulatory standards to ensure minimal business impact in the event of an incident.</w:t>
      </w:r>
    </w:p>
    <w:p w14:paraId="007A75D0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Promoted from Sr. Site IT Administrator to Systems Engineer during tenure at Results.</w:t>
      </w:r>
    </w:p>
    <w:p w14:paraId="75066AE6" w14:textId="77777777" w:rsidR="00C70372" w:rsidRDefault="00C70372" w:rsidP="00C70372">
      <w:pPr>
        <w:pStyle w:val="ListParagraph"/>
        <w:numPr>
          <w:ilvl w:val="0"/>
          <w:numId w:val="14"/>
        </w:numPr>
      </w:pPr>
      <w:r>
        <w:t>Imaging, deployment, and migration of user data from Windows XP to Windows 7 allow</w:t>
      </w:r>
      <w:r w:rsidR="004905A9">
        <w:t>ing</w:t>
      </w:r>
      <w:r>
        <w:t xml:space="preserve"> us to remain compliant with regulatory standards.</w:t>
      </w:r>
    </w:p>
    <w:p w14:paraId="79076A63" w14:textId="06249D0C" w:rsidR="00294648" w:rsidRDefault="00294648" w:rsidP="00294648">
      <w:pPr>
        <w:pStyle w:val="Heading1"/>
      </w:pPr>
      <w:r>
        <w:t>Education</w:t>
      </w:r>
    </w:p>
    <w:p w14:paraId="3C155C7C" w14:textId="0E011296" w:rsidR="00982B27" w:rsidRDefault="00982B27" w:rsidP="00982B27">
      <w:pPr>
        <w:pStyle w:val="Heading2"/>
      </w:pPr>
      <w:r>
        <w:lastRenderedPageBreak/>
        <w:t xml:space="preserve">AWS Certified Developer - Associate: </w:t>
      </w:r>
      <w:r w:rsidRPr="00D3724A">
        <w:rPr>
          <w:rStyle w:val="Emphasis"/>
          <w:sz w:val="22"/>
          <w:szCs w:val="22"/>
        </w:rPr>
        <w:t>April 2019</w:t>
      </w:r>
    </w:p>
    <w:p w14:paraId="1A89E527" w14:textId="77777777" w:rsidR="00982B27" w:rsidRDefault="00014517" w:rsidP="0058386D">
      <w:pPr>
        <w:pStyle w:val="ListParagraph"/>
        <w:numPr>
          <w:ilvl w:val="0"/>
          <w:numId w:val="16"/>
        </w:numPr>
      </w:pPr>
      <w:hyperlink r:id="rId18" w:history="1">
        <w:r w:rsidR="0058386D" w:rsidRPr="001E3892">
          <w:rPr>
            <w:rStyle w:val="Hyperlink"/>
          </w:rPr>
          <w:t>www.dustinreed.info/aws-cda-cert.pdf</w:t>
        </w:r>
      </w:hyperlink>
    </w:p>
    <w:p w14:paraId="3728D66B" w14:textId="77777777" w:rsidR="00982B27" w:rsidRDefault="00982B27" w:rsidP="00982B27">
      <w:pPr>
        <w:pStyle w:val="Heading2"/>
      </w:pPr>
      <w:bookmarkStart w:id="0" w:name="_Hlk7433818"/>
      <w:bookmarkStart w:id="1" w:name="_Hlk7433808"/>
      <w:r>
        <w:t xml:space="preserve">AWS Certified </w:t>
      </w:r>
      <w:bookmarkEnd w:id="0"/>
      <w:r>
        <w:t>Solutions Architect - Associate</w:t>
      </w:r>
      <w:bookmarkEnd w:id="1"/>
      <w:r>
        <w:t xml:space="preserve">: </w:t>
      </w:r>
      <w:r w:rsidRPr="00D3724A">
        <w:rPr>
          <w:rStyle w:val="Emphasis"/>
          <w:sz w:val="22"/>
          <w:szCs w:val="22"/>
        </w:rPr>
        <w:t>March 2019</w:t>
      </w:r>
    </w:p>
    <w:p w14:paraId="71DD7B82" w14:textId="37DB090C" w:rsidR="00294648" w:rsidRPr="00294648" w:rsidRDefault="00014517" w:rsidP="00294648">
      <w:pPr>
        <w:pStyle w:val="ListParagraph"/>
        <w:numPr>
          <w:ilvl w:val="0"/>
          <w:numId w:val="16"/>
        </w:numPr>
        <w:rPr>
          <w:rStyle w:val="Hyperlink"/>
          <w:color w:val="595959" w:themeColor="text1" w:themeTint="A6"/>
          <w:u w:val="none"/>
        </w:rPr>
      </w:pPr>
      <w:hyperlink r:id="rId19" w:history="1">
        <w:r w:rsidR="00CC17BB">
          <w:rPr>
            <w:rStyle w:val="Hyperlink"/>
          </w:rPr>
          <w:t>www.dustinreed.info/aws-csa-cert.pdf</w:t>
        </w:r>
      </w:hyperlink>
    </w:p>
    <w:p w14:paraId="63C049E2" w14:textId="77777777" w:rsidR="00294648" w:rsidRDefault="00294648" w:rsidP="00294648">
      <w:pPr>
        <w:pStyle w:val="Heading2"/>
        <w:rPr>
          <w:rStyle w:val="Emphasis"/>
          <w:sz w:val="22"/>
          <w:szCs w:val="22"/>
        </w:rPr>
      </w:pPr>
      <w:r>
        <w:t xml:space="preserve">Northern Illinois University: </w:t>
      </w:r>
      <w:r>
        <w:rPr>
          <w:rStyle w:val="Emphasis"/>
          <w:sz w:val="22"/>
          <w:szCs w:val="22"/>
        </w:rPr>
        <w:t>Sept</w:t>
      </w:r>
      <w:r w:rsidRPr="00D3724A">
        <w:rPr>
          <w:rStyle w:val="Emphasis"/>
          <w:sz w:val="22"/>
          <w:szCs w:val="22"/>
        </w:rPr>
        <w:t xml:space="preserve"> </w:t>
      </w:r>
      <w:r>
        <w:rPr>
          <w:rStyle w:val="Emphasis"/>
          <w:sz w:val="22"/>
          <w:szCs w:val="22"/>
        </w:rPr>
        <w:t>2003 – May 2004</w:t>
      </w:r>
    </w:p>
    <w:p w14:paraId="2A89ECA5" w14:textId="75E0727F" w:rsidR="00294648" w:rsidRPr="00BC7376" w:rsidRDefault="00294648" w:rsidP="00BE08D7">
      <w:pPr>
        <w:pStyle w:val="ListParagraph"/>
        <w:numPr>
          <w:ilvl w:val="0"/>
          <w:numId w:val="16"/>
        </w:numPr>
      </w:pPr>
      <w:r>
        <w:t>Computer Science Major</w:t>
      </w:r>
    </w:p>
    <w:sectPr w:rsidR="00294648" w:rsidRPr="00BC7376" w:rsidSect="00D92B95">
      <w:footerReference w:type="default" r:id="rId2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24A96" w14:textId="77777777" w:rsidR="00014517" w:rsidRDefault="00014517" w:rsidP="00725803">
      <w:pPr>
        <w:spacing w:after="0"/>
      </w:pPr>
      <w:r>
        <w:separator/>
      </w:r>
    </w:p>
  </w:endnote>
  <w:endnote w:type="continuationSeparator" w:id="0">
    <w:p w14:paraId="488EC92C" w14:textId="77777777" w:rsidR="00014517" w:rsidRDefault="0001451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7C15F7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E9C67" w14:textId="77777777" w:rsidR="00014517" w:rsidRDefault="00014517" w:rsidP="00725803">
      <w:pPr>
        <w:spacing w:after="0"/>
      </w:pPr>
      <w:r>
        <w:separator/>
      </w:r>
    </w:p>
  </w:footnote>
  <w:footnote w:type="continuationSeparator" w:id="0">
    <w:p w14:paraId="2EBFFF3E" w14:textId="77777777" w:rsidR="00014517" w:rsidRDefault="0001451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740"/>
        </w:tabs>
        <w:ind w:left="174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642B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AB4CC5"/>
    <w:multiLevelType w:val="hybridMultilevel"/>
    <w:tmpl w:val="7122AAC6"/>
    <w:lvl w:ilvl="0" w:tplc="04090001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170CE"/>
    <w:multiLevelType w:val="hybridMultilevel"/>
    <w:tmpl w:val="3286C68C"/>
    <w:lvl w:ilvl="0" w:tplc="6B7251F2">
      <w:start w:val="331"/>
      <w:numFmt w:val="bullet"/>
      <w:lvlText w:val="•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43274"/>
    <w:multiLevelType w:val="hybridMultilevel"/>
    <w:tmpl w:val="13C6F6A6"/>
    <w:lvl w:ilvl="0" w:tplc="581A790A">
      <w:start w:val="331"/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CC169DC"/>
    <w:multiLevelType w:val="hybridMultilevel"/>
    <w:tmpl w:val="9FDE95A6"/>
    <w:lvl w:ilvl="0" w:tplc="9E2A3DE4">
      <w:start w:val="331"/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49E52217"/>
    <w:multiLevelType w:val="hybridMultilevel"/>
    <w:tmpl w:val="A2C03590"/>
    <w:lvl w:ilvl="0" w:tplc="FE221E46">
      <w:start w:val="331"/>
      <w:numFmt w:val="bullet"/>
      <w:lvlText w:val=""/>
      <w:lvlJc w:val="left"/>
      <w:pPr>
        <w:ind w:left="6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6" w15:restartNumberingAfterBreak="0">
    <w:nsid w:val="6EF46937"/>
    <w:multiLevelType w:val="hybridMultilevel"/>
    <w:tmpl w:val="C03E7CFE"/>
    <w:lvl w:ilvl="0" w:tplc="3926CB0A">
      <w:start w:val="331"/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  <w:num w:numId="15">
    <w:abstractNumId w:val="15"/>
  </w:num>
  <w:num w:numId="16">
    <w:abstractNumId w:val="11"/>
  </w:num>
  <w:num w:numId="17">
    <w:abstractNumId w:val="16"/>
  </w:num>
  <w:num w:numId="18">
    <w:abstractNumId w:val="14"/>
  </w:num>
  <w:num w:numId="19">
    <w:abstractNumId w:val="12"/>
  </w:num>
  <w:num w:numId="20">
    <w:abstractNumId w:val="1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2D"/>
    <w:rsid w:val="000012DB"/>
    <w:rsid w:val="00014517"/>
    <w:rsid w:val="00025E77"/>
    <w:rsid w:val="00027312"/>
    <w:rsid w:val="000645F2"/>
    <w:rsid w:val="00082F03"/>
    <w:rsid w:val="000835A0"/>
    <w:rsid w:val="00085B27"/>
    <w:rsid w:val="000934A2"/>
    <w:rsid w:val="00142010"/>
    <w:rsid w:val="00172C25"/>
    <w:rsid w:val="001B0955"/>
    <w:rsid w:val="00205CDC"/>
    <w:rsid w:val="00227784"/>
    <w:rsid w:val="0023705D"/>
    <w:rsid w:val="00237C83"/>
    <w:rsid w:val="00250A31"/>
    <w:rsid w:val="00251C13"/>
    <w:rsid w:val="002612D5"/>
    <w:rsid w:val="00271867"/>
    <w:rsid w:val="002922D0"/>
    <w:rsid w:val="00294648"/>
    <w:rsid w:val="002B1434"/>
    <w:rsid w:val="002B3E35"/>
    <w:rsid w:val="002B7AEE"/>
    <w:rsid w:val="002D7B6D"/>
    <w:rsid w:val="0033497F"/>
    <w:rsid w:val="00340B03"/>
    <w:rsid w:val="00371BD8"/>
    <w:rsid w:val="00380AE7"/>
    <w:rsid w:val="00390C6A"/>
    <w:rsid w:val="003A6943"/>
    <w:rsid w:val="00410BA2"/>
    <w:rsid w:val="00425143"/>
    <w:rsid w:val="00434074"/>
    <w:rsid w:val="00463C3B"/>
    <w:rsid w:val="0046683F"/>
    <w:rsid w:val="00470E25"/>
    <w:rsid w:val="0047195B"/>
    <w:rsid w:val="004905A9"/>
    <w:rsid w:val="00491B19"/>
    <w:rsid w:val="004937AE"/>
    <w:rsid w:val="004E2970"/>
    <w:rsid w:val="004F7A6E"/>
    <w:rsid w:val="005026DD"/>
    <w:rsid w:val="00503BE8"/>
    <w:rsid w:val="00513EFC"/>
    <w:rsid w:val="0052113B"/>
    <w:rsid w:val="00564951"/>
    <w:rsid w:val="00573BF9"/>
    <w:rsid w:val="0058386D"/>
    <w:rsid w:val="005A4A49"/>
    <w:rsid w:val="005B1D68"/>
    <w:rsid w:val="005C5A8E"/>
    <w:rsid w:val="005D201A"/>
    <w:rsid w:val="00611B37"/>
    <w:rsid w:val="006252B4"/>
    <w:rsid w:val="00646BA2"/>
    <w:rsid w:val="00675EA0"/>
    <w:rsid w:val="006859E1"/>
    <w:rsid w:val="00685D9D"/>
    <w:rsid w:val="006C08A0"/>
    <w:rsid w:val="006C47D8"/>
    <w:rsid w:val="006D2D08"/>
    <w:rsid w:val="006F26A2"/>
    <w:rsid w:val="0070237E"/>
    <w:rsid w:val="007035A0"/>
    <w:rsid w:val="00724C27"/>
    <w:rsid w:val="00725803"/>
    <w:rsid w:val="00725CB5"/>
    <w:rsid w:val="007307A3"/>
    <w:rsid w:val="00752315"/>
    <w:rsid w:val="00806C6F"/>
    <w:rsid w:val="0083420B"/>
    <w:rsid w:val="00857E6B"/>
    <w:rsid w:val="008968C4"/>
    <w:rsid w:val="008A4E37"/>
    <w:rsid w:val="008B189A"/>
    <w:rsid w:val="008B60CA"/>
    <w:rsid w:val="008C77E2"/>
    <w:rsid w:val="008D7C1C"/>
    <w:rsid w:val="008E3CFE"/>
    <w:rsid w:val="008F5798"/>
    <w:rsid w:val="00910EAB"/>
    <w:rsid w:val="0092291B"/>
    <w:rsid w:val="00932D92"/>
    <w:rsid w:val="00950B1C"/>
    <w:rsid w:val="0095272C"/>
    <w:rsid w:val="00957308"/>
    <w:rsid w:val="00972024"/>
    <w:rsid w:val="00982B27"/>
    <w:rsid w:val="00995E60"/>
    <w:rsid w:val="009F04D2"/>
    <w:rsid w:val="009F0EC3"/>
    <w:rsid w:val="009F1793"/>
    <w:rsid w:val="009F2BA7"/>
    <w:rsid w:val="009F6DA0"/>
    <w:rsid w:val="00A01182"/>
    <w:rsid w:val="00A1230A"/>
    <w:rsid w:val="00A33E96"/>
    <w:rsid w:val="00A65281"/>
    <w:rsid w:val="00A718C1"/>
    <w:rsid w:val="00A9566B"/>
    <w:rsid w:val="00AC259E"/>
    <w:rsid w:val="00AD13CB"/>
    <w:rsid w:val="00AD3FD8"/>
    <w:rsid w:val="00B21EDD"/>
    <w:rsid w:val="00B34D61"/>
    <w:rsid w:val="00B370A8"/>
    <w:rsid w:val="00B408EC"/>
    <w:rsid w:val="00B650B9"/>
    <w:rsid w:val="00BB7FBA"/>
    <w:rsid w:val="00BC7376"/>
    <w:rsid w:val="00BD669A"/>
    <w:rsid w:val="00C13F2B"/>
    <w:rsid w:val="00C43D65"/>
    <w:rsid w:val="00C70372"/>
    <w:rsid w:val="00C77D9A"/>
    <w:rsid w:val="00C84833"/>
    <w:rsid w:val="00C9044F"/>
    <w:rsid w:val="00CB780B"/>
    <w:rsid w:val="00CC17BB"/>
    <w:rsid w:val="00CD6B48"/>
    <w:rsid w:val="00CF3C40"/>
    <w:rsid w:val="00D2420D"/>
    <w:rsid w:val="00D30382"/>
    <w:rsid w:val="00D3724A"/>
    <w:rsid w:val="00D413F9"/>
    <w:rsid w:val="00D44E50"/>
    <w:rsid w:val="00D5054A"/>
    <w:rsid w:val="00D65F73"/>
    <w:rsid w:val="00D90060"/>
    <w:rsid w:val="00D92B95"/>
    <w:rsid w:val="00DF41F7"/>
    <w:rsid w:val="00DF652F"/>
    <w:rsid w:val="00E03F71"/>
    <w:rsid w:val="00E06BCA"/>
    <w:rsid w:val="00E154B5"/>
    <w:rsid w:val="00E232F0"/>
    <w:rsid w:val="00E32584"/>
    <w:rsid w:val="00E52791"/>
    <w:rsid w:val="00E83195"/>
    <w:rsid w:val="00E93B2D"/>
    <w:rsid w:val="00EA13DD"/>
    <w:rsid w:val="00ED6272"/>
    <w:rsid w:val="00EF37EA"/>
    <w:rsid w:val="00F00A4F"/>
    <w:rsid w:val="00F24EA6"/>
    <w:rsid w:val="00F33CD8"/>
    <w:rsid w:val="00F82B47"/>
    <w:rsid w:val="00FA0F0D"/>
    <w:rsid w:val="00FC5CE4"/>
    <w:rsid w:val="00FD1DE2"/>
    <w:rsid w:val="00FE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4D3EB"/>
  <w15:chartTrackingRefBased/>
  <w15:docId w15:val="{AD7F71F2-FFF9-493D-870C-50251F31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52F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bulletedlistChar">
    <w:name w:val="bulleted list Char"/>
    <w:basedOn w:val="DefaultParagraphFont"/>
    <w:link w:val="bulletedlist"/>
    <w:rsid w:val="009F0EC3"/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link w:val="bulletedlistChar"/>
    <w:rsid w:val="009F0EC3"/>
    <w:pPr>
      <w:numPr>
        <w:numId w:val="13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82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www.dustinreed.info/aws-cda-cert.pdf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dustinreed-info?tab=repositories" TargetMode="External"/><Relationship Id="rId17" Type="http://schemas.microsoft.com/office/2007/relationships/hdphoto" Target="media/hdphoto1.wdp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ustin@dustinreed.info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dustinreed/" TargetMode="External"/><Relationship Id="rId23" Type="http://schemas.openxmlformats.org/officeDocument/2006/relationships/theme" Target="theme/theme1.xml"/><Relationship Id="rId10" Type="http://schemas.openxmlformats.org/officeDocument/2006/relationships/hyperlink" Target="tel://331-251-1110/" TargetMode="External"/><Relationship Id="rId19" Type="http://schemas.openxmlformats.org/officeDocument/2006/relationships/hyperlink" Target="https://www.dustinreed.info/aws-csa-cert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google.com/maps/place/Warrenville,+IL" TargetMode="External"/><Relationship Id="rId14" Type="http://schemas.openxmlformats.org/officeDocument/2006/relationships/hyperlink" Target="https://www.dustinreed.info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ocares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FF3611C77E141A8B61D65F1A8654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D0D7F-69AA-49BE-8DB7-2B11F3F1A108}"/>
      </w:docPartPr>
      <w:docPartBody>
        <w:p w:rsidR="00B64D5D" w:rsidRDefault="009E405D">
          <w:pPr>
            <w:pStyle w:val="3FF3611C77E141A8B61D65F1A8654E2F"/>
          </w:pPr>
          <w:r>
            <w:t>Skills</w:t>
          </w:r>
        </w:p>
      </w:docPartBody>
    </w:docPart>
    <w:docPart>
      <w:docPartPr>
        <w:name w:val="997DC5D7341649ADAB814DDDE8096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1E9DC-5B0C-48E5-82D9-247BF35197D2}"/>
      </w:docPartPr>
      <w:docPartBody>
        <w:p w:rsidR="00B64D5D" w:rsidRDefault="009E405D">
          <w:pPr>
            <w:pStyle w:val="997DC5D7341649ADAB814DDDE8096838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EF"/>
    <w:rsid w:val="00061DAC"/>
    <w:rsid w:val="00091C40"/>
    <w:rsid w:val="000B6677"/>
    <w:rsid w:val="002D7BE5"/>
    <w:rsid w:val="002E7017"/>
    <w:rsid w:val="00422F7A"/>
    <w:rsid w:val="004D0AD5"/>
    <w:rsid w:val="005A1A94"/>
    <w:rsid w:val="006B5FEF"/>
    <w:rsid w:val="00784A9B"/>
    <w:rsid w:val="009E405D"/>
    <w:rsid w:val="00AD25EF"/>
    <w:rsid w:val="00B64D5D"/>
    <w:rsid w:val="00C82DA2"/>
    <w:rsid w:val="00C87CD9"/>
    <w:rsid w:val="00E45364"/>
    <w:rsid w:val="00FC6EE7"/>
    <w:rsid w:val="00FE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29E43F1049451FB4FB59795FA86DAA">
    <w:name w:val="9629E43F1049451FB4FB59795FA86DAA"/>
  </w:style>
  <w:style w:type="paragraph" w:customStyle="1" w:styleId="29E0176FB3414994A4C2D528D4AE2230">
    <w:name w:val="29E0176FB3414994A4C2D528D4AE2230"/>
  </w:style>
  <w:style w:type="paragraph" w:customStyle="1" w:styleId="70FD34A56FF5467A887D042E7545CC95">
    <w:name w:val="70FD34A56FF5467A887D042E7545CC95"/>
  </w:style>
  <w:style w:type="paragraph" w:customStyle="1" w:styleId="61C36F935BAC49468FAD364D67A4822D">
    <w:name w:val="61C36F935BAC49468FAD364D67A4822D"/>
  </w:style>
  <w:style w:type="paragraph" w:customStyle="1" w:styleId="C8ABF008EA994F37A9D2ED6F33F6355C">
    <w:name w:val="C8ABF008EA994F37A9D2ED6F33F6355C"/>
  </w:style>
  <w:style w:type="paragraph" w:customStyle="1" w:styleId="400101432E22454780A4DED2342B7E57">
    <w:name w:val="400101432E22454780A4DED2342B7E57"/>
  </w:style>
  <w:style w:type="paragraph" w:customStyle="1" w:styleId="E8DF57F83F694803A60042221A84BD5C">
    <w:name w:val="E8DF57F83F694803A60042221A84BD5C"/>
  </w:style>
  <w:style w:type="paragraph" w:customStyle="1" w:styleId="6BFF7FCECEFF4227A1F4A9F9127D2EFB">
    <w:name w:val="6BFF7FCECEFF4227A1F4A9F9127D2EFB"/>
  </w:style>
  <w:style w:type="paragraph" w:customStyle="1" w:styleId="3FF3611C77E141A8B61D65F1A8654E2F">
    <w:name w:val="3FF3611C77E141A8B61D65F1A8654E2F"/>
  </w:style>
  <w:style w:type="paragraph" w:customStyle="1" w:styleId="10284A1CBA49469EB5442375DC0C2F0F">
    <w:name w:val="10284A1CBA49469EB5442375DC0C2F0F"/>
  </w:style>
  <w:style w:type="paragraph" w:customStyle="1" w:styleId="FE80488D32EC4FBDAF87FEB5E3A689E4">
    <w:name w:val="FE80488D32EC4FBDAF87FEB5E3A689E4"/>
  </w:style>
  <w:style w:type="paragraph" w:customStyle="1" w:styleId="73EEEF7BB52A4C7487D1A0F4DDB1469D">
    <w:name w:val="73EEEF7BB52A4C7487D1A0F4DDB1469D"/>
  </w:style>
  <w:style w:type="paragraph" w:customStyle="1" w:styleId="57CF6C4C78BE411DBC5B815263B4B347">
    <w:name w:val="57CF6C4C78BE411DBC5B815263B4B347"/>
  </w:style>
  <w:style w:type="paragraph" w:customStyle="1" w:styleId="3E9F9AC3640243A596E7EEA9529EBF81">
    <w:name w:val="3E9F9AC3640243A596E7EEA9529EBF81"/>
  </w:style>
  <w:style w:type="paragraph" w:customStyle="1" w:styleId="997DC5D7341649ADAB814DDDE8096838">
    <w:name w:val="997DC5D7341649ADAB814DDDE8096838"/>
  </w:style>
  <w:style w:type="paragraph" w:customStyle="1" w:styleId="53F3534630B746058AAA2E63D9A7C19B">
    <w:name w:val="53F3534630B746058AAA2E63D9A7C19B"/>
  </w:style>
  <w:style w:type="paragraph" w:customStyle="1" w:styleId="169B54C0FEBC4029A5B415AFC280E720">
    <w:name w:val="169B54C0FEBC4029A5B415AFC280E720"/>
  </w:style>
  <w:style w:type="paragraph" w:customStyle="1" w:styleId="E442DB28601F4D149295D1B61AA47989">
    <w:name w:val="E442DB28601F4D149295D1B61AA47989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992CB13A1B1D4602A1385CDACCA82B85">
    <w:name w:val="992CB13A1B1D4602A1385CDACCA82B85"/>
  </w:style>
  <w:style w:type="paragraph" w:customStyle="1" w:styleId="A86A679AB42D415BB148483FE56AAECE">
    <w:name w:val="A86A679AB42D415BB148483FE56AAECE"/>
  </w:style>
  <w:style w:type="paragraph" w:customStyle="1" w:styleId="37D0436FE5B54F54BB24FAE522AF736F">
    <w:name w:val="37D0436FE5B54F54BB24FAE522AF736F"/>
  </w:style>
  <w:style w:type="paragraph" w:customStyle="1" w:styleId="B2F6CD23FD2C4E0AAEF26FAECE601D05">
    <w:name w:val="B2F6CD23FD2C4E0AAEF26FAECE601D05"/>
  </w:style>
  <w:style w:type="paragraph" w:customStyle="1" w:styleId="207783E677CF47CE9267A6E6C93AFF58">
    <w:name w:val="207783E677CF47CE9267A6E6C93AFF58"/>
  </w:style>
  <w:style w:type="paragraph" w:customStyle="1" w:styleId="5374CE835FB44C03BCEC50C81F391271">
    <w:name w:val="5374CE835FB44C03BCEC50C81F391271"/>
  </w:style>
  <w:style w:type="paragraph" w:customStyle="1" w:styleId="77A2526780434056A8F40C0A22CDB6FA">
    <w:name w:val="77A2526780434056A8F40C0A22CDB6FA"/>
  </w:style>
  <w:style w:type="paragraph" w:customStyle="1" w:styleId="36386788090E45D485E6652F1B6C51B8">
    <w:name w:val="36386788090E45D485E6652F1B6C51B8"/>
  </w:style>
  <w:style w:type="paragraph" w:customStyle="1" w:styleId="9E13FBC95E6D491A91A49F3A0A607A3B">
    <w:name w:val="9E13FBC95E6D491A91A49F3A0A607A3B"/>
  </w:style>
  <w:style w:type="paragraph" w:customStyle="1" w:styleId="FA4F6513F1834E929283495C23E618CE">
    <w:name w:val="FA4F6513F1834E929283495C23E618CE"/>
  </w:style>
  <w:style w:type="paragraph" w:customStyle="1" w:styleId="45E623E3191C4CFEBC2617B20940081E">
    <w:name w:val="45E623E3191C4CFEBC2617B20940081E"/>
  </w:style>
  <w:style w:type="paragraph" w:customStyle="1" w:styleId="E2B1B1A574E844D58BB0BB8F4B338BB8">
    <w:name w:val="E2B1B1A574E844D58BB0BB8F4B338BB8"/>
  </w:style>
  <w:style w:type="paragraph" w:customStyle="1" w:styleId="BA95AE09E2364FCEB2FE7CA9827C52C3">
    <w:name w:val="BA95AE09E2364FCEB2FE7CA9827C52C3"/>
  </w:style>
  <w:style w:type="paragraph" w:customStyle="1" w:styleId="04C69C1417744727B818F139FB714513">
    <w:name w:val="04C69C1417744727B818F139FB714513"/>
  </w:style>
  <w:style w:type="paragraph" w:customStyle="1" w:styleId="9854320421E248EAA929B2CD2119C5E7">
    <w:name w:val="9854320421E248EAA929B2CD2119C5E7"/>
  </w:style>
  <w:style w:type="paragraph" w:customStyle="1" w:styleId="9FF66766B62D4D6B8E84B366FC44C2C8">
    <w:name w:val="9FF66766B62D4D6B8E84B366FC44C2C8"/>
  </w:style>
  <w:style w:type="paragraph" w:customStyle="1" w:styleId="F9B6D4BF91784D19AC6B2B070D73B54B">
    <w:name w:val="F9B6D4BF91784D19AC6B2B070D73B54B"/>
  </w:style>
  <w:style w:type="paragraph" w:customStyle="1" w:styleId="8E720E8DCF2F45C4A67FBB64F6186207">
    <w:name w:val="8E720E8DCF2F45C4A67FBB64F6186207"/>
  </w:style>
  <w:style w:type="paragraph" w:customStyle="1" w:styleId="299D17B4FE854371AD2F1909AD62566B">
    <w:name w:val="299D17B4FE854371AD2F1909AD62566B"/>
  </w:style>
  <w:style w:type="paragraph" w:customStyle="1" w:styleId="EB0C62486EF74F3DA77C27FADA09A66F">
    <w:name w:val="EB0C62486EF74F3DA77C27FADA09A66F"/>
  </w:style>
  <w:style w:type="paragraph" w:customStyle="1" w:styleId="9957A760950B42BA9291BBCEED3CA084">
    <w:name w:val="9957A760950B42BA9291BBCEED3CA084"/>
    <w:rsid w:val="00AD25EF"/>
  </w:style>
  <w:style w:type="paragraph" w:customStyle="1" w:styleId="04BBF5F153A349FAA19CE6DDF44EBE0B">
    <w:name w:val="04BBF5F153A349FAA19CE6DDF44EBE0B"/>
    <w:rsid w:val="00AD25EF"/>
  </w:style>
  <w:style w:type="paragraph" w:customStyle="1" w:styleId="5710C3606DC5400AB7CBEECA4ADC77CA">
    <w:name w:val="5710C3606DC5400AB7CBEECA4ADC77CA"/>
    <w:rsid w:val="00AD25EF"/>
  </w:style>
  <w:style w:type="paragraph" w:customStyle="1" w:styleId="DA9E72BEFE20479F9015828272C38EB6">
    <w:name w:val="DA9E72BEFE20479F9015828272C38EB6"/>
    <w:rsid w:val="00AD25EF"/>
  </w:style>
  <w:style w:type="paragraph" w:customStyle="1" w:styleId="3972F09A14FB475BAEE48CF95604E8EC">
    <w:name w:val="3972F09A14FB475BAEE48CF95604E8EC"/>
    <w:rsid w:val="00AD25EF"/>
  </w:style>
  <w:style w:type="paragraph" w:customStyle="1" w:styleId="8AFCA9CA40CC45F6BFE8931BC775D357">
    <w:name w:val="8AFCA9CA40CC45F6BFE8931BC775D357"/>
    <w:rsid w:val="00AD25EF"/>
  </w:style>
  <w:style w:type="paragraph" w:customStyle="1" w:styleId="968A9A4DD2D94831961E76FFD5A626E6">
    <w:name w:val="968A9A4DD2D94831961E76FFD5A626E6"/>
    <w:rsid w:val="00AD25EF"/>
  </w:style>
  <w:style w:type="paragraph" w:customStyle="1" w:styleId="8A258312322949B898B916E74600C171">
    <w:name w:val="8A258312322949B898B916E74600C171"/>
    <w:rsid w:val="00AD25EF"/>
  </w:style>
  <w:style w:type="paragraph" w:customStyle="1" w:styleId="D277207E88E549A2AAEBBFC958D54F6D">
    <w:name w:val="D277207E88E549A2AAEBBFC958D54F6D"/>
    <w:rsid w:val="00AD25EF"/>
  </w:style>
  <w:style w:type="paragraph" w:customStyle="1" w:styleId="4B0D65EA0685465C8976719CE1A7C6CA">
    <w:name w:val="4B0D65EA0685465C8976719CE1A7C6CA"/>
    <w:rsid w:val="00AD25EF"/>
  </w:style>
  <w:style w:type="paragraph" w:customStyle="1" w:styleId="3EB1BE791A7D4785817054F004802020">
    <w:name w:val="3EB1BE791A7D4785817054F004802020"/>
    <w:rsid w:val="00AD25EF"/>
  </w:style>
  <w:style w:type="paragraph" w:customStyle="1" w:styleId="AD2A18EC9B7546FD8255CD6C084E10DC">
    <w:name w:val="AD2A18EC9B7546FD8255CD6C084E10DC"/>
    <w:rsid w:val="00AD25EF"/>
  </w:style>
  <w:style w:type="paragraph" w:customStyle="1" w:styleId="1354DE4B90214318B1BF1B6CC9AE6F16">
    <w:name w:val="1354DE4B90214318B1BF1B6CC9AE6F16"/>
    <w:rsid w:val="00AD25EF"/>
  </w:style>
  <w:style w:type="paragraph" w:customStyle="1" w:styleId="3DDDBC6F13B4491C987E2B0E8967A2CE">
    <w:name w:val="3DDDBC6F13B4491C987E2B0E8967A2CE"/>
    <w:rsid w:val="00AD25EF"/>
  </w:style>
  <w:style w:type="paragraph" w:customStyle="1" w:styleId="BD07B0A179F845A2AC665217B1E979BE">
    <w:name w:val="BD07B0A179F845A2AC665217B1E979BE"/>
    <w:rsid w:val="00AD25EF"/>
  </w:style>
  <w:style w:type="paragraph" w:customStyle="1" w:styleId="10F256A0B732440FA8E395011CD045C3">
    <w:name w:val="10F256A0B732440FA8E395011CD045C3"/>
    <w:rsid w:val="00AD25EF"/>
  </w:style>
  <w:style w:type="paragraph" w:customStyle="1" w:styleId="25B66B0B52334EFEA8773125A688448E">
    <w:name w:val="25B66B0B52334EFEA8773125A688448E"/>
    <w:rsid w:val="00AD25EF"/>
  </w:style>
  <w:style w:type="paragraph" w:customStyle="1" w:styleId="D35A333EEBCA4537B3F5CD1E0E01B785">
    <w:name w:val="D35A333EEBCA4537B3F5CD1E0E01B785"/>
    <w:rsid w:val="00AD25EF"/>
  </w:style>
  <w:style w:type="paragraph" w:customStyle="1" w:styleId="E87CC2C50D004A2995A20CD61D239EFA">
    <w:name w:val="E87CC2C50D004A2995A20CD61D239EFA"/>
    <w:rsid w:val="00AD25EF"/>
  </w:style>
  <w:style w:type="paragraph" w:customStyle="1" w:styleId="0C1085DC42C04A008D8C07384CA30E26">
    <w:name w:val="0C1085DC42C04A008D8C07384CA30E26"/>
    <w:rsid w:val="00AD25EF"/>
  </w:style>
  <w:style w:type="paragraph" w:customStyle="1" w:styleId="5117C861D6F64122AB44F33254974B90">
    <w:name w:val="5117C861D6F64122AB44F33254974B90"/>
    <w:rsid w:val="00AD25EF"/>
  </w:style>
  <w:style w:type="paragraph" w:customStyle="1" w:styleId="DEFA59725BAC48D3A50B0C8114FCB4D2">
    <w:name w:val="DEFA59725BAC48D3A50B0C8114FCB4D2"/>
    <w:rsid w:val="00AD25EF"/>
  </w:style>
  <w:style w:type="paragraph" w:customStyle="1" w:styleId="B65587038414489591E8E6D9941C9161">
    <w:name w:val="B65587038414489591E8E6D9941C9161"/>
    <w:rsid w:val="00AD25EF"/>
  </w:style>
  <w:style w:type="paragraph" w:customStyle="1" w:styleId="0279FF3E73C64087BDB915A3D08D4B9E">
    <w:name w:val="0279FF3E73C64087BDB915A3D08D4B9E"/>
    <w:rsid w:val="00AD25EF"/>
  </w:style>
  <w:style w:type="paragraph" w:customStyle="1" w:styleId="41C3BA99CB25486F9862FC45A3D55836">
    <w:name w:val="41C3BA99CB25486F9862FC45A3D55836"/>
    <w:rsid w:val="00AD25EF"/>
  </w:style>
  <w:style w:type="paragraph" w:customStyle="1" w:styleId="D7B735AED4344CF5822CD85C3147A767">
    <w:name w:val="D7B735AED4344CF5822CD85C3147A767"/>
    <w:rsid w:val="00AD25EF"/>
  </w:style>
  <w:style w:type="paragraph" w:customStyle="1" w:styleId="12B01F670B564B52B3D2380EE320EE20">
    <w:name w:val="12B01F670B564B52B3D2380EE320EE20"/>
    <w:rsid w:val="00AD25EF"/>
  </w:style>
  <w:style w:type="paragraph" w:customStyle="1" w:styleId="C49EEC181E47431CB186E929C28DC635">
    <w:name w:val="C49EEC181E47431CB186E929C28DC635"/>
    <w:rsid w:val="00AD25EF"/>
  </w:style>
  <w:style w:type="paragraph" w:customStyle="1" w:styleId="326E19A75AD8487DA584DEC05AE1D69F">
    <w:name w:val="326E19A75AD8487DA584DEC05AE1D69F"/>
    <w:rsid w:val="00AD25EF"/>
  </w:style>
  <w:style w:type="paragraph" w:customStyle="1" w:styleId="07C59F4002F14D3380F3D88B933457D9">
    <w:name w:val="07C59F4002F14D3380F3D88B933457D9"/>
    <w:rsid w:val="00AD25EF"/>
  </w:style>
  <w:style w:type="paragraph" w:customStyle="1" w:styleId="A9A55AE240D34F5EAA0CEA4E29B7B6F4">
    <w:name w:val="A9A55AE240D34F5EAA0CEA4E29B7B6F4"/>
    <w:rsid w:val="00AD25EF"/>
  </w:style>
  <w:style w:type="paragraph" w:customStyle="1" w:styleId="17F4D707B741482BB99BC17A6D1ECBD5">
    <w:name w:val="17F4D707B741482BB99BC17A6D1ECBD5"/>
    <w:rsid w:val="00AD25EF"/>
  </w:style>
  <w:style w:type="paragraph" w:customStyle="1" w:styleId="52955CF0AF114097AB5BBF514728883F">
    <w:name w:val="52955CF0AF114097AB5BBF514728883F"/>
    <w:rsid w:val="00AD25EF"/>
  </w:style>
  <w:style w:type="paragraph" w:customStyle="1" w:styleId="07EAE7AFFE584007A3CB22F7C530B68F">
    <w:name w:val="07EAE7AFFE584007A3CB22F7C530B68F"/>
    <w:rsid w:val="00AD25EF"/>
  </w:style>
  <w:style w:type="paragraph" w:customStyle="1" w:styleId="13763C0A391E427E8CF82DD20E0C4313">
    <w:name w:val="13763C0A391E427E8CF82DD20E0C4313"/>
    <w:rsid w:val="00AD25EF"/>
  </w:style>
  <w:style w:type="paragraph" w:customStyle="1" w:styleId="5397C2FDAB774CF488AE67FC4BE4E80D">
    <w:name w:val="5397C2FDAB774CF488AE67FC4BE4E80D"/>
    <w:rsid w:val="00AD25EF"/>
  </w:style>
  <w:style w:type="paragraph" w:customStyle="1" w:styleId="037484E5603047ACBA60005655E2031B">
    <w:name w:val="037484E5603047ACBA60005655E2031B"/>
    <w:rsid w:val="00AD25EF"/>
  </w:style>
  <w:style w:type="paragraph" w:customStyle="1" w:styleId="DD97C956E8D349359D1848E9750A643F">
    <w:name w:val="DD97C956E8D349359D1848E9750A643F"/>
    <w:rsid w:val="00AD25EF"/>
  </w:style>
  <w:style w:type="paragraph" w:customStyle="1" w:styleId="9239FFDD943C48D5917CDC4BE9AD94B4">
    <w:name w:val="9239FFDD943C48D5917CDC4BE9AD94B4"/>
    <w:rsid w:val="00AD25EF"/>
  </w:style>
  <w:style w:type="paragraph" w:customStyle="1" w:styleId="DA670331CC1644E781382E5137835ABE">
    <w:name w:val="DA670331CC1644E781382E5137835ABE"/>
    <w:rsid w:val="00AD25EF"/>
  </w:style>
  <w:style w:type="paragraph" w:customStyle="1" w:styleId="D0D10EE3BA6D4105A4FC299BECE98BF2">
    <w:name w:val="D0D10EE3BA6D4105A4FC299BECE98BF2"/>
    <w:rsid w:val="00AD25EF"/>
  </w:style>
  <w:style w:type="paragraph" w:customStyle="1" w:styleId="E4CD1D8A22384024AFF7543550DD0CCF">
    <w:name w:val="E4CD1D8A22384024AFF7543550DD0CCF"/>
    <w:rsid w:val="00AD25EF"/>
  </w:style>
  <w:style w:type="paragraph" w:customStyle="1" w:styleId="8B1DC40C77454AB4AFDC9EDA8447E5B5">
    <w:name w:val="8B1DC40C77454AB4AFDC9EDA8447E5B5"/>
    <w:rsid w:val="00AD25EF"/>
  </w:style>
  <w:style w:type="paragraph" w:customStyle="1" w:styleId="33BD04E186134757A8519B00ED392B45">
    <w:name w:val="33BD04E186134757A8519B00ED392B45"/>
    <w:rsid w:val="00AD25EF"/>
  </w:style>
  <w:style w:type="paragraph" w:customStyle="1" w:styleId="B106DB6CD846452AB3883A29A97730DB">
    <w:name w:val="B106DB6CD846452AB3883A29A97730DB"/>
    <w:rsid w:val="00AD25EF"/>
  </w:style>
  <w:style w:type="paragraph" w:customStyle="1" w:styleId="B214842256274D9C904E5FAB76A83094">
    <w:name w:val="B214842256274D9C904E5FAB76A83094"/>
    <w:rsid w:val="00AD25EF"/>
  </w:style>
  <w:style w:type="paragraph" w:customStyle="1" w:styleId="AB33FFC048914DE5BD6A69BFA3618D99">
    <w:name w:val="AB33FFC048914DE5BD6A69BFA3618D99"/>
    <w:rsid w:val="00AD25EF"/>
  </w:style>
  <w:style w:type="paragraph" w:customStyle="1" w:styleId="654FB64FE9DD440E8ABB2D10B2A22414">
    <w:name w:val="654FB64FE9DD440E8ABB2D10B2A22414"/>
    <w:rsid w:val="00AD25EF"/>
  </w:style>
  <w:style w:type="paragraph" w:customStyle="1" w:styleId="4E316EC6C0E444B682AFF6686C2BDB28">
    <w:name w:val="4E316EC6C0E444B682AFF6686C2BDB28"/>
    <w:rsid w:val="00AD25EF"/>
  </w:style>
  <w:style w:type="paragraph" w:customStyle="1" w:styleId="E8F75C90759349B5B46B5EF0A720941D">
    <w:name w:val="E8F75C90759349B5B46B5EF0A720941D"/>
    <w:rsid w:val="00AD25EF"/>
  </w:style>
  <w:style w:type="paragraph" w:customStyle="1" w:styleId="E98A761A2C7B415F86B23B6700830CCC">
    <w:name w:val="E98A761A2C7B415F86B23B6700830CCC"/>
    <w:rsid w:val="00AD25EF"/>
  </w:style>
  <w:style w:type="paragraph" w:customStyle="1" w:styleId="E495FA297B7449308168589DDF7ADE7F">
    <w:name w:val="E495FA297B7449308168589DDF7ADE7F"/>
    <w:rsid w:val="00AD25EF"/>
  </w:style>
  <w:style w:type="paragraph" w:customStyle="1" w:styleId="7EBB6C166BB24847938CA52CEBEE779F">
    <w:name w:val="7EBB6C166BB24847938CA52CEBEE779F"/>
    <w:rsid w:val="00AD25EF"/>
  </w:style>
  <w:style w:type="paragraph" w:customStyle="1" w:styleId="508E9B744A624941BBCB8FF2CC97787A">
    <w:name w:val="508E9B744A624941BBCB8FF2CC97787A"/>
    <w:rsid w:val="00AD25EF"/>
  </w:style>
  <w:style w:type="paragraph" w:customStyle="1" w:styleId="0A809C5FCB414C3E9CB8DEAA94018977">
    <w:name w:val="0A809C5FCB414C3E9CB8DEAA94018977"/>
    <w:rsid w:val="00AD25EF"/>
  </w:style>
  <w:style w:type="paragraph" w:customStyle="1" w:styleId="54E959C6BC214E89882F20846271206D">
    <w:name w:val="54E959C6BC214E89882F20846271206D"/>
    <w:rsid w:val="00AD25EF"/>
  </w:style>
  <w:style w:type="paragraph" w:customStyle="1" w:styleId="C42E8E3065254C94B4A58669EA6B0082">
    <w:name w:val="C42E8E3065254C94B4A58669EA6B0082"/>
    <w:rsid w:val="00AD25EF"/>
  </w:style>
  <w:style w:type="paragraph" w:customStyle="1" w:styleId="25DA73FB308E4F639FCA519BA3DCDC55">
    <w:name w:val="25DA73FB308E4F639FCA519BA3DCDC55"/>
    <w:rsid w:val="00AD25EF"/>
  </w:style>
  <w:style w:type="paragraph" w:customStyle="1" w:styleId="9BD3BCCAC3DD46048989753CD3AF9E82">
    <w:name w:val="9BD3BCCAC3DD46048989753CD3AF9E82"/>
    <w:rsid w:val="00AD25EF"/>
  </w:style>
  <w:style w:type="paragraph" w:customStyle="1" w:styleId="AED41F120588434290267214F546C0A4">
    <w:name w:val="AED41F120588434290267214F546C0A4"/>
    <w:rsid w:val="00AD25EF"/>
  </w:style>
  <w:style w:type="paragraph" w:customStyle="1" w:styleId="F35184524F2F46B9A9D53CE1C0EBDA78">
    <w:name w:val="F35184524F2F46B9A9D53CE1C0EBDA78"/>
    <w:rsid w:val="00AD25EF"/>
  </w:style>
  <w:style w:type="paragraph" w:customStyle="1" w:styleId="B4D10099AB424C9083167C9976A46BA4">
    <w:name w:val="B4D10099AB424C9083167C9976A46BA4"/>
    <w:rsid w:val="00AD25EF"/>
  </w:style>
  <w:style w:type="paragraph" w:customStyle="1" w:styleId="44BF630D242E4DCFB7788EDAFD40E811">
    <w:name w:val="44BF630D242E4DCFB7788EDAFD40E811"/>
    <w:rsid w:val="00AD25EF"/>
  </w:style>
  <w:style w:type="paragraph" w:customStyle="1" w:styleId="BF47E95033684C2780B6EE3491EE1734">
    <w:name w:val="BF47E95033684C2780B6EE3491EE1734"/>
    <w:rsid w:val="00AD25EF"/>
  </w:style>
  <w:style w:type="paragraph" w:customStyle="1" w:styleId="6E9CF6D84D0940F9A1B086A6AFB61755">
    <w:name w:val="6E9CF6D84D0940F9A1B086A6AFB61755"/>
    <w:rsid w:val="00AD25EF"/>
  </w:style>
  <w:style w:type="paragraph" w:customStyle="1" w:styleId="0366160F8A7B483DA0748860438877E8">
    <w:name w:val="0366160F8A7B483DA0748860438877E8"/>
    <w:rsid w:val="00AD25EF"/>
  </w:style>
  <w:style w:type="paragraph" w:customStyle="1" w:styleId="833B1BC1271440F785070B92A515EC36">
    <w:name w:val="833B1BC1271440F785070B92A515EC36"/>
    <w:rsid w:val="00AD25EF"/>
  </w:style>
  <w:style w:type="paragraph" w:customStyle="1" w:styleId="D391BD97D53F491FB2AD3135A0EAEECB">
    <w:name w:val="D391BD97D53F491FB2AD3135A0EAEECB"/>
    <w:rsid w:val="00AD25EF"/>
  </w:style>
  <w:style w:type="paragraph" w:customStyle="1" w:styleId="D835F2B22B57488BADF2C20D92FD74D1">
    <w:name w:val="D835F2B22B57488BADF2C20D92FD74D1"/>
    <w:rsid w:val="00AD25EF"/>
  </w:style>
  <w:style w:type="paragraph" w:customStyle="1" w:styleId="75D2D02E6BDB4B95A436C80BBB8C6E30">
    <w:name w:val="75D2D02E6BDB4B95A436C80BBB8C6E30"/>
    <w:rsid w:val="00AD25EF"/>
  </w:style>
  <w:style w:type="paragraph" w:customStyle="1" w:styleId="66DAD7E5421D4D49A5097DC7ED7B09E6">
    <w:name w:val="66DAD7E5421D4D49A5097DC7ED7B09E6"/>
    <w:rsid w:val="00AD25EF"/>
  </w:style>
  <w:style w:type="paragraph" w:customStyle="1" w:styleId="431158B6880D455D85047114DDE37E0D">
    <w:name w:val="431158B6880D455D85047114DDE37E0D"/>
    <w:rsid w:val="00AD25EF"/>
  </w:style>
  <w:style w:type="paragraph" w:customStyle="1" w:styleId="BD69B9A80DCD4AF1B2D32211B7249568">
    <w:name w:val="BD69B9A80DCD4AF1B2D32211B7249568"/>
    <w:rsid w:val="00AD25EF"/>
  </w:style>
  <w:style w:type="paragraph" w:customStyle="1" w:styleId="22E35EB1D10B4A0783E20B3816CEEA2F">
    <w:name w:val="22E35EB1D10B4A0783E20B3816CEEA2F"/>
    <w:rsid w:val="00AD25EF"/>
  </w:style>
  <w:style w:type="paragraph" w:customStyle="1" w:styleId="C834E19CE0E843A9938604F56DBAA6CF">
    <w:name w:val="C834E19CE0E843A9938604F56DBAA6CF"/>
    <w:rsid w:val="00AD25EF"/>
  </w:style>
  <w:style w:type="paragraph" w:customStyle="1" w:styleId="3B0CB0B40275496FA20735B770FA46F9">
    <w:name w:val="3B0CB0B40275496FA20735B770FA46F9"/>
    <w:rsid w:val="00AD25EF"/>
  </w:style>
  <w:style w:type="paragraph" w:customStyle="1" w:styleId="E844E7BFF1AD4DF8B37609EF3D5CA610">
    <w:name w:val="E844E7BFF1AD4DF8B37609EF3D5CA610"/>
    <w:rsid w:val="00AD25EF"/>
  </w:style>
  <w:style w:type="paragraph" w:customStyle="1" w:styleId="602450A815B942178567240364165577">
    <w:name w:val="602450A815B942178567240364165577"/>
    <w:rsid w:val="00AD25EF"/>
  </w:style>
  <w:style w:type="paragraph" w:customStyle="1" w:styleId="15BE1AB7814F4112AC1E6C53FC03CA42">
    <w:name w:val="15BE1AB7814F4112AC1E6C53FC03CA42"/>
    <w:rsid w:val="00AD25EF"/>
  </w:style>
  <w:style w:type="paragraph" w:customStyle="1" w:styleId="660DE8202CFB4D299B948B8703512D52">
    <w:name w:val="660DE8202CFB4D299B948B8703512D52"/>
    <w:rsid w:val="00AD25EF"/>
  </w:style>
  <w:style w:type="paragraph" w:customStyle="1" w:styleId="40DAE28BF0AF484CB185CFC2A4C9F4A2">
    <w:name w:val="40DAE28BF0AF484CB185CFC2A4C9F4A2"/>
    <w:rsid w:val="00AD25EF"/>
  </w:style>
  <w:style w:type="paragraph" w:customStyle="1" w:styleId="14AAA558999740FDA3941BDE297AB9AF">
    <w:name w:val="14AAA558999740FDA3941BDE297AB9AF"/>
    <w:rsid w:val="00AD25EF"/>
  </w:style>
  <w:style w:type="paragraph" w:customStyle="1" w:styleId="27DF97C103BA4C338B6094A979508D56">
    <w:name w:val="27DF97C103BA4C338B6094A979508D56"/>
    <w:rsid w:val="00AD25EF"/>
  </w:style>
  <w:style w:type="paragraph" w:customStyle="1" w:styleId="C5F5074758664E5FB400A81D7D1744DC">
    <w:name w:val="C5F5074758664E5FB400A81D7D1744DC"/>
    <w:rsid w:val="00AD25EF"/>
  </w:style>
  <w:style w:type="paragraph" w:customStyle="1" w:styleId="EDCFBC7F903242F3919CED48C73206DF">
    <w:name w:val="EDCFBC7F903242F3919CED48C73206DF"/>
    <w:rsid w:val="00AD25EF"/>
  </w:style>
  <w:style w:type="paragraph" w:customStyle="1" w:styleId="B01368D50AA04820A6516ACA78DA8E72">
    <w:name w:val="B01368D50AA04820A6516ACA78DA8E72"/>
    <w:rsid w:val="00AD25EF"/>
  </w:style>
  <w:style w:type="paragraph" w:customStyle="1" w:styleId="00CEB9A2C3974B4EA14E196F8B24323D">
    <w:name w:val="00CEB9A2C3974B4EA14E196F8B24323D"/>
    <w:rsid w:val="00AD25EF"/>
  </w:style>
  <w:style w:type="paragraph" w:customStyle="1" w:styleId="E670709DAFC242709C328EE06826E552">
    <w:name w:val="E670709DAFC242709C328EE06826E552"/>
    <w:rsid w:val="00AD25EF"/>
  </w:style>
  <w:style w:type="paragraph" w:customStyle="1" w:styleId="D2202E015C0C40659E6283FE27889A41">
    <w:name w:val="D2202E015C0C40659E6283FE27889A41"/>
    <w:rsid w:val="00AD25EF"/>
  </w:style>
  <w:style w:type="paragraph" w:customStyle="1" w:styleId="6CF9532897FD457DBA138C777E860EE9">
    <w:name w:val="6CF9532897FD457DBA138C777E860EE9"/>
    <w:rsid w:val="00AD25EF"/>
  </w:style>
  <w:style w:type="paragraph" w:customStyle="1" w:styleId="5F520D2BDE734849AAA438354FD8CF79">
    <w:name w:val="5F520D2BDE734849AAA438354FD8CF79"/>
    <w:rsid w:val="00AD25EF"/>
  </w:style>
  <w:style w:type="paragraph" w:customStyle="1" w:styleId="31A381C7D4EA47F093D6805C9FC823B0">
    <w:name w:val="31A381C7D4EA47F093D6805C9FC823B0"/>
    <w:rsid w:val="00AD25EF"/>
  </w:style>
  <w:style w:type="paragraph" w:customStyle="1" w:styleId="89818317A5F04BA68761B906F6A7834C">
    <w:name w:val="89818317A5F04BA68761B906F6A7834C"/>
    <w:rsid w:val="00AD25EF"/>
  </w:style>
  <w:style w:type="paragraph" w:customStyle="1" w:styleId="8975A9926D6240EB840FCFD05BEF92C1">
    <w:name w:val="8975A9926D6240EB840FCFD05BEF92C1"/>
    <w:rsid w:val="00AD25EF"/>
  </w:style>
  <w:style w:type="paragraph" w:customStyle="1" w:styleId="758C4A5F61194130B82EABAB8C1F488E">
    <w:name w:val="758C4A5F61194130B82EABAB8C1F488E"/>
    <w:rsid w:val="00AD25EF"/>
  </w:style>
  <w:style w:type="paragraph" w:customStyle="1" w:styleId="A455E1D97D4745C39794DD62C83CE5B9">
    <w:name w:val="A455E1D97D4745C39794DD62C83CE5B9"/>
    <w:rsid w:val="00AD25EF"/>
  </w:style>
  <w:style w:type="paragraph" w:customStyle="1" w:styleId="DDFDBAC5B8CC463C8A8B89A18EEECFF7">
    <w:name w:val="DDFDBAC5B8CC463C8A8B89A18EEECFF7"/>
    <w:rsid w:val="00AD25EF"/>
  </w:style>
  <w:style w:type="paragraph" w:customStyle="1" w:styleId="4B3D132ADAFD40F989E125893F15093F">
    <w:name w:val="4B3D132ADAFD40F989E125893F15093F"/>
    <w:rsid w:val="00AD25EF"/>
  </w:style>
  <w:style w:type="paragraph" w:customStyle="1" w:styleId="DA38DE648E1B4892805D326BAAE1B544">
    <w:name w:val="DA38DE648E1B4892805D326BAAE1B544"/>
    <w:rsid w:val="00AD25EF"/>
  </w:style>
  <w:style w:type="paragraph" w:customStyle="1" w:styleId="9C40BD96105846CEA63B2A83ADC12990">
    <w:name w:val="9C40BD96105846CEA63B2A83ADC12990"/>
    <w:rsid w:val="00AD25EF"/>
  </w:style>
  <w:style w:type="paragraph" w:customStyle="1" w:styleId="7CE20A745FEF4650A5EBC7EC7C744AC0">
    <w:name w:val="7CE20A745FEF4650A5EBC7EC7C744AC0"/>
    <w:rsid w:val="00AD25EF"/>
  </w:style>
  <w:style w:type="paragraph" w:customStyle="1" w:styleId="B56C2EAC71D144FABB4D03254165D5B0">
    <w:name w:val="B56C2EAC71D144FABB4D03254165D5B0"/>
    <w:rsid w:val="00AD25EF"/>
  </w:style>
  <w:style w:type="paragraph" w:customStyle="1" w:styleId="187B866746D94447AEAAE53FCF34D23B">
    <w:name w:val="187B866746D94447AEAAE53FCF34D23B"/>
    <w:rsid w:val="00AD25EF"/>
  </w:style>
  <w:style w:type="paragraph" w:customStyle="1" w:styleId="D65C527562B5462CA91522B5962AC1E9">
    <w:name w:val="D65C527562B5462CA91522B5962AC1E9"/>
    <w:rsid w:val="00AD25EF"/>
  </w:style>
  <w:style w:type="paragraph" w:customStyle="1" w:styleId="EF47CD0520F24833B6F24729A78B4F75">
    <w:name w:val="EF47CD0520F24833B6F24729A78B4F75"/>
    <w:rsid w:val="00AD25EF"/>
  </w:style>
  <w:style w:type="paragraph" w:customStyle="1" w:styleId="A61784C20FEA40EBB2C240746A288E35">
    <w:name w:val="A61784C20FEA40EBB2C240746A288E35"/>
    <w:rsid w:val="00AD25EF"/>
  </w:style>
  <w:style w:type="paragraph" w:customStyle="1" w:styleId="FE242709166A48EE8DA6E33F92576C20">
    <w:name w:val="FE242709166A48EE8DA6E33F92576C20"/>
    <w:rsid w:val="00AD25EF"/>
  </w:style>
  <w:style w:type="paragraph" w:customStyle="1" w:styleId="E7BBE05CA6EB4FBC96EE987D4B084926">
    <w:name w:val="E7BBE05CA6EB4FBC96EE987D4B084926"/>
    <w:rsid w:val="00AD25EF"/>
  </w:style>
  <w:style w:type="paragraph" w:customStyle="1" w:styleId="20CE1F0541464D2DA44190433D6908B8">
    <w:name w:val="20CE1F0541464D2DA44190433D6908B8"/>
    <w:rsid w:val="00AD25EF"/>
  </w:style>
  <w:style w:type="paragraph" w:customStyle="1" w:styleId="8336033C927E466BB9B969F598870F71">
    <w:name w:val="8336033C927E466BB9B969F598870F71"/>
    <w:rsid w:val="00AD25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Dustin</Abstract>
  <CompanyAddress>Warrenville,IL</CompanyAddress>
  <CompanyPhone>(331) 251-1110</CompanyPhone>
  <CompanyFax/>
  <CompanyEmail>dust.in@sbcglobal.net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95BAE5-180A-4804-84DC-C52403889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11</TotalTime>
  <Pages>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Reed</dc:creator>
  <cp:keywords>www.dustinreed.info</cp:keywords>
  <dc:description/>
  <cp:lastModifiedBy>Dustin R</cp:lastModifiedBy>
  <cp:revision>4</cp:revision>
  <cp:lastPrinted>2019-08-29T06:36:00Z</cp:lastPrinted>
  <dcterms:created xsi:type="dcterms:W3CDTF">2020-03-25T20:04:00Z</dcterms:created>
  <dcterms:modified xsi:type="dcterms:W3CDTF">2020-08-08T05:53:00Z</dcterms:modified>
  <cp:category>Reed</cp:category>
  <cp:contentStatus>www.dustinreed.info</cp:contentStatus>
</cp:coreProperties>
</file>